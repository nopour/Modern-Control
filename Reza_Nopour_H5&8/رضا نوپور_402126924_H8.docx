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5A99F" w14:textId="73367E5E" w:rsidR="00B521F4" w:rsidRDefault="004157F9" w:rsidP="009C7D90">
      <w:pPr>
        <w:pStyle w:val="Title"/>
        <w:rPr>
          <w:rtl/>
        </w:rPr>
      </w:pPr>
      <w:r>
        <w:rPr>
          <w:noProof/>
          <w:lang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A18D659" wp14:editId="71D8FD4A">
                <wp:simplePos x="0" y="0"/>
                <wp:positionH relativeFrom="column">
                  <wp:posOffset>1597660</wp:posOffset>
                </wp:positionH>
                <wp:positionV relativeFrom="paragraph">
                  <wp:posOffset>-681355</wp:posOffset>
                </wp:positionV>
                <wp:extent cx="1914525" cy="61912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525" cy="619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C469637" w14:textId="77777777" w:rsidR="008508F7" w:rsidRDefault="008508F7" w:rsidP="004157F9">
                            <w:pPr>
                              <w:jc w:val="center"/>
                              <w:rPr>
                                <w:rFonts w:ascii="Dancing Script" w:hAnsi="Dancing Script"/>
                                <w:lang w:val="en-US" w:bidi="fa-IR"/>
                              </w:rPr>
                            </w:pPr>
                            <w:r w:rsidRPr="008508F7">
                              <w:rPr>
                                <w:rFonts w:ascii="Dancing Script" w:hAnsi="Dancing Script"/>
                                <w:lang w:val="en-US" w:bidi="fa-IR"/>
                              </w:rPr>
                              <w:t xml:space="preserve">In the name of God, </w:t>
                            </w:r>
                          </w:p>
                          <w:p w14:paraId="563F8D24" w14:textId="31448246" w:rsidR="004157F9" w:rsidRPr="004157F9" w:rsidRDefault="008508F7" w:rsidP="004157F9">
                            <w:pPr>
                              <w:jc w:val="center"/>
                              <w:rPr>
                                <w:rFonts w:ascii="Dancing Script" w:hAnsi="Dancing Script"/>
                                <w:lang w:val="en-US" w:bidi="fa-IR"/>
                              </w:rPr>
                            </w:pPr>
                            <w:r w:rsidRPr="008508F7">
                              <w:rPr>
                                <w:rFonts w:ascii="Dancing Script" w:hAnsi="Dancing Script"/>
                                <w:lang w:val="en-US" w:bidi="fa-IR"/>
                              </w:rPr>
                              <w:t>the merciful, the compassionate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18D659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125.8pt;margin-top:-53.65pt;width:150.75pt;height:4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" filled="f" stroked="f" strokeweight=".5pt">
                <v:textbox>
                  <w:txbxContent>
                    <w:p w14:paraId="2C469637" w14:textId="77777777" w:rsidR="008508F7" w:rsidRDefault="008508F7" w:rsidP="004157F9">
                      <w:pPr>
                        <w:jc w:val="center"/>
                        <w:rPr>
                          <w:rFonts w:ascii="Dancing Script" w:hAnsi="Dancing Script"/>
                          <w:lang w:val="en-US" w:bidi="fa-IR"/>
                        </w:rPr>
                      </w:pPr>
                      <w:r w:rsidRPr="008508F7">
                        <w:rPr>
                          <w:rFonts w:ascii="Dancing Script" w:hAnsi="Dancing Script"/>
                          <w:lang w:val="en-US" w:bidi="fa-IR"/>
                        </w:rPr>
                        <w:t xml:space="preserve">In the name of God, </w:t>
                      </w:r>
                    </w:p>
                    <w:p w14:paraId="563F8D24" w14:textId="31448246" w:rsidR="004157F9" w:rsidRPr="004157F9" w:rsidRDefault="008508F7" w:rsidP="004157F9">
                      <w:pPr>
                        <w:jc w:val="center"/>
                        <w:rPr>
                          <w:rFonts w:ascii="Dancing Script" w:hAnsi="Dancing Script"/>
                          <w:lang w:val="en-US" w:bidi="fa-IR"/>
                        </w:rPr>
                      </w:pPr>
                      <w:r w:rsidRPr="008508F7">
                        <w:rPr>
                          <w:rFonts w:ascii="Dancing Script" w:hAnsi="Dancing Script"/>
                          <w:lang w:val="en-US" w:bidi="fa-IR"/>
                        </w:rPr>
                        <w:t>the merciful, the compassionate</w:t>
                      </w:r>
                    </w:p>
                  </w:txbxContent>
                </v:textbox>
              </v:shape>
            </w:pict>
          </mc:Fallback>
        </mc:AlternateContent>
      </w:r>
      <w:r w:rsidR="00B521F4">
        <w:rPr>
          <w:noProof/>
          <w:lang w:bidi="fa-IR"/>
        </w:rPr>
        <w:drawing>
          <wp:anchor distT="0" distB="0" distL="114300" distR="114300" simplePos="0" relativeHeight="251666432" behindDoc="0" locked="0" layoutInCell="1" allowOverlap="1" wp14:anchorId="49251C43" wp14:editId="5E104E1C">
            <wp:simplePos x="0" y="0"/>
            <wp:positionH relativeFrom="column">
              <wp:posOffset>1830411</wp:posOffset>
            </wp:positionH>
            <wp:positionV relativeFrom="paragraph">
              <wp:posOffset>25400</wp:posOffset>
            </wp:positionV>
            <wp:extent cx="1518083" cy="1840676"/>
            <wp:effectExtent l="0" t="0" r="635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083" cy="18406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86FE4" w14:textId="66EE9E5C" w:rsidR="005435B0" w:rsidRPr="005435B0" w:rsidRDefault="00B521F4" w:rsidP="009C7D90">
      <w:pPr>
        <w:pStyle w:val="Title"/>
      </w:pPr>
      <w:proofErr w:type="spellStart"/>
      <w:r>
        <w:t>HomeWork</w:t>
      </w:r>
      <w:proofErr w:type="spellEnd"/>
      <w:r>
        <w:t xml:space="preserve"> </w:t>
      </w:r>
      <w:r w:rsidR="006C765E">
        <w:t>8</w:t>
      </w:r>
      <w:r w:rsidR="005435B0">
        <w:br/>
        <w:t>(</w:t>
      </w:r>
      <w:r w:rsidR="006C765E" w:rsidRPr="006C765E">
        <w:rPr>
          <w:b w:val="0"/>
          <w:bCs/>
        </w:rPr>
        <w:t>Tracking, Disturbance and LQR</w:t>
      </w:r>
      <w:r w:rsidR="005435B0">
        <w:t>)</w:t>
      </w:r>
    </w:p>
    <w:p w14:paraId="79B2A057" w14:textId="77777777" w:rsidR="00A25D86" w:rsidRDefault="00A25D86" w:rsidP="00D64AB0">
      <w:pPr>
        <w:pStyle w:val="PhDNameofCandidate"/>
      </w:pPr>
    </w:p>
    <w:p w14:paraId="06FD402E" w14:textId="079D309B" w:rsidR="00D64AB0" w:rsidRPr="00D64AB0" w:rsidRDefault="00FB2765" w:rsidP="00D64AB0">
      <w:pPr>
        <w:pStyle w:val="PhDNameofCandidate"/>
      </w:pPr>
      <w:r>
        <w:t>By</w:t>
      </w:r>
    </w:p>
    <w:p w14:paraId="688F2B76" w14:textId="58AB649F" w:rsidR="005435B0" w:rsidRPr="009C7D90" w:rsidRDefault="00FB2765" w:rsidP="009C7D90">
      <w:pPr>
        <w:pStyle w:val="PhDQualifications"/>
      </w:pPr>
      <w:r w:rsidRPr="001E266C">
        <w:rPr>
          <w:i/>
          <w:iCs/>
        </w:rPr>
        <w:t>Reza Nopour</w:t>
      </w:r>
      <w:r w:rsidR="002A25C4">
        <w:br/>
      </w:r>
      <w:r w:rsidR="002A25C4" w:rsidRPr="001E266C">
        <w:t>402126924</w:t>
      </w:r>
    </w:p>
    <w:p w14:paraId="2CEAC879" w14:textId="13EBAE0B" w:rsidR="00E52A20" w:rsidRDefault="00E52A20" w:rsidP="00CB2B0D">
      <w:pPr>
        <w:pStyle w:val="PhDNormal"/>
        <w:ind w:firstLine="0"/>
        <w:jc w:val="center"/>
        <w:rPr>
          <w:szCs w:val="24"/>
        </w:rPr>
      </w:pPr>
    </w:p>
    <w:p w14:paraId="7C10D86D" w14:textId="77777777" w:rsidR="00FF5574" w:rsidRPr="002D2159" w:rsidRDefault="00FF5574" w:rsidP="00CB2B0D">
      <w:pPr>
        <w:pStyle w:val="PhDNormal"/>
        <w:ind w:firstLine="0"/>
        <w:jc w:val="center"/>
        <w:rPr>
          <w:szCs w:val="24"/>
        </w:rPr>
      </w:pPr>
    </w:p>
    <w:p w14:paraId="461988D2" w14:textId="14907E95" w:rsidR="000B419E" w:rsidRDefault="005435B0" w:rsidP="003C03E3">
      <w:pPr>
        <w:pStyle w:val="PhDNormal"/>
        <w:ind w:firstLine="0"/>
        <w:jc w:val="center"/>
        <w:rPr>
          <w:szCs w:val="24"/>
        </w:rPr>
      </w:pPr>
      <w:r w:rsidRPr="005435B0">
        <w:rPr>
          <w:szCs w:val="24"/>
        </w:rPr>
        <w:t>Advanced Automatic Control</w:t>
      </w:r>
      <w:r w:rsidR="00DF3BCC">
        <w:rPr>
          <w:szCs w:val="24"/>
        </w:rPr>
        <w:br/>
      </w:r>
      <w:r w:rsidR="00FF5574" w:rsidRPr="00FF5574">
        <w:rPr>
          <w:szCs w:val="24"/>
        </w:rPr>
        <w:t>Mechanical Engineering Department</w:t>
      </w:r>
      <w:r w:rsidR="00DF3BCC">
        <w:rPr>
          <w:szCs w:val="24"/>
        </w:rPr>
        <w:br/>
      </w:r>
      <w:proofErr w:type="spellStart"/>
      <w:r w:rsidR="007F2334">
        <w:rPr>
          <w:szCs w:val="24"/>
        </w:rPr>
        <w:t>Amirkabir</w:t>
      </w:r>
      <w:proofErr w:type="spellEnd"/>
      <w:r w:rsidR="00A571A1" w:rsidRPr="002D2159">
        <w:rPr>
          <w:szCs w:val="24"/>
        </w:rPr>
        <w:t xml:space="preserve"> University of Technology</w:t>
      </w:r>
      <w:r w:rsidR="00DF3BCC">
        <w:rPr>
          <w:szCs w:val="24"/>
        </w:rPr>
        <w:br/>
      </w:r>
      <w:r w:rsidR="006C765E">
        <w:rPr>
          <w:szCs w:val="24"/>
          <w:lang w:val="en-US"/>
        </w:rPr>
        <w:t>15</w:t>
      </w:r>
      <w:r>
        <w:rPr>
          <w:szCs w:val="24"/>
        </w:rPr>
        <w:t xml:space="preserve"> </w:t>
      </w:r>
      <w:r w:rsidR="00646C2A">
        <w:rPr>
          <w:szCs w:val="24"/>
        </w:rPr>
        <w:t>Jan</w:t>
      </w:r>
      <w:r>
        <w:rPr>
          <w:szCs w:val="24"/>
        </w:rPr>
        <w:t>. 2</w:t>
      </w:r>
      <w:r w:rsidR="00646C2A">
        <w:rPr>
          <w:szCs w:val="24"/>
        </w:rPr>
        <w:t>4</w:t>
      </w:r>
    </w:p>
    <w:p w14:paraId="6C12DB68" w14:textId="77777777" w:rsidR="001D1804" w:rsidRPr="00B7393A" w:rsidRDefault="001D1804" w:rsidP="00CB2B0D">
      <w:pPr>
        <w:pStyle w:val="PhDNormal"/>
        <w:ind w:firstLine="0"/>
        <w:jc w:val="center"/>
        <w:rPr>
          <w:szCs w:val="24"/>
          <w:lang w:val="en-US" w:bidi="fa-IR"/>
        </w:rPr>
        <w:sectPr w:rsidR="001D1804" w:rsidRPr="00B7393A" w:rsidSect="00997184">
          <w:pgSz w:w="11907" w:h="16840" w:code="9"/>
          <w:pgMar w:top="1418" w:right="1418" w:bottom="1418" w:left="2268" w:header="720" w:footer="720" w:gutter="0"/>
          <w:cols w:space="720"/>
          <w:titlePg/>
          <w:docGrid w:linePitch="326"/>
        </w:sectPr>
      </w:pPr>
    </w:p>
    <w:p w14:paraId="7020334F" w14:textId="1583D6F9" w:rsidR="00637F6B" w:rsidRDefault="00206591" w:rsidP="001B2F98">
      <w:pPr>
        <w:pStyle w:val="Heading1"/>
        <w:numPr>
          <w:ilvl w:val="0"/>
          <w:numId w:val="0"/>
        </w:numPr>
        <w:ind w:left="2126" w:hanging="2126"/>
      </w:pPr>
      <w:bookmarkStart w:id="0" w:name="_Toc102027793"/>
      <w:bookmarkStart w:id="1" w:name="_Toc102076236"/>
      <w:r w:rsidRPr="00AB2C4A">
        <w:lastRenderedPageBreak/>
        <w:t>Problem</w:t>
      </w:r>
      <w:r w:rsidR="00B521F4" w:rsidRPr="00AB2C4A">
        <w:t xml:space="preserve"> </w:t>
      </w:r>
      <w:r w:rsidR="00B521F4" w:rsidRPr="00AB2C4A">
        <w:rPr>
          <w:color w:val="92CDDC" w:themeColor="accent5" w:themeTint="99"/>
        </w:rPr>
        <w:t>1</w:t>
      </w:r>
      <w:r w:rsidRPr="00AB2C4A">
        <w:t xml:space="preserve"> Description</w:t>
      </w:r>
      <w:bookmarkEnd w:id="0"/>
      <w:bookmarkEnd w:id="1"/>
    </w:p>
    <w:p w14:paraId="3C9C932D" w14:textId="483F9A80" w:rsidR="00883E09" w:rsidRDefault="006C765E" w:rsidP="009B49CF">
      <w:pPr>
        <w:pStyle w:val="PhDNormal"/>
      </w:pPr>
      <w:r w:rsidRPr="006C765E">
        <w:rPr>
          <w:noProof/>
        </w:rPr>
        <w:drawing>
          <wp:inline distT="0" distB="0" distL="0" distR="0" wp14:anchorId="4B16ED3A" wp14:editId="433C7727">
            <wp:extent cx="5220335" cy="11029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CF7F" w14:textId="5C80B373" w:rsidR="00C701B3" w:rsidRDefault="007173FA" w:rsidP="007173FA">
      <w:pPr>
        <w:pStyle w:val="Heading1"/>
        <w:numPr>
          <w:ilvl w:val="0"/>
          <w:numId w:val="0"/>
        </w:numPr>
        <w:ind w:left="2126" w:hanging="2126"/>
        <w:rPr>
          <w:rtl/>
          <w:lang w:bidi="fa-IR"/>
        </w:rPr>
      </w:pPr>
      <w:r>
        <w:t>Solution</w:t>
      </w:r>
    </w:p>
    <w:p w14:paraId="7A15F429" w14:textId="743D54D7" w:rsidR="00D031C2" w:rsidRDefault="00D031C2" w:rsidP="006C765E">
      <w:pPr>
        <w:pStyle w:val="Style1"/>
        <w:jc w:val="both"/>
        <w:rPr>
          <w:caps w:val="0"/>
        </w:rPr>
      </w:pPr>
      <w:r w:rsidRPr="00D031C2">
        <w:rPr>
          <w:caps w:val="0"/>
          <w:noProof/>
        </w:rPr>
        <w:drawing>
          <wp:inline distT="0" distB="0" distL="0" distR="0" wp14:anchorId="6FECA561" wp14:editId="5F0F1F60">
            <wp:extent cx="5220335" cy="24396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B207" w14:textId="6C81773C" w:rsidR="006C765E" w:rsidRPr="006C765E" w:rsidRDefault="006C765E" w:rsidP="006C765E">
      <w:pPr>
        <w:pStyle w:val="Heading1"/>
        <w:numPr>
          <w:ilvl w:val="0"/>
          <w:numId w:val="0"/>
        </w:numPr>
        <w:ind w:left="2126" w:hanging="2126"/>
        <w:rPr>
          <w:color w:val="FF0000"/>
          <w:rtl/>
          <w:lang w:bidi="fa-IR"/>
        </w:rPr>
      </w:pPr>
      <w:r w:rsidRPr="006C765E">
        <w:rPr>
          <w:color w:val="FF0000"/>
        </w:rPr>
        <w:t>Bonus</w:t>
      </w:r>
    </w:p>
    <w:p w14:paraId="5F28EA41" w14:textId="4B0C4B6C" w:rsidR="006C765E" w:rsidRDefault="006C765E" w:rsidP="006C765E">
      <w:pPr>
        <w:pStyle w:val="Style1"/>
        <w:jc w:val="both"/>
        <w:rPr>
          <w:caps w:val="0"/>
          <w:color w:val="000000" w:themeColor="text1"/>
          <w:szCs w:val="24"/>
          <w:lang w:eastAsia="en-AU"/>
        </w:rPr>
      </w:pPr>
      <w:r>
        <w:rPr>
          <w:caps w:val="0"/>
          <w:color w:val="000000" w:themeColor="text1"/>
          <w:szCs w:val="24"/>
          <w:lang w:eastAsia="en-AU"/>
        </w:rPr>
        <w:t>Systems are implemented in MATLAB Simulink and the results for both linear and nonlinear system is as follows,</w:t>
      </w:r>
    </w:p>
    <w:p w14:paraId="5C1D7FE9" w14:textId="77777777" w:rsidR="00D732BB" w:rsidRDefault="00D732BB" w:rsidP="00D732BB">
      <w:pPr>
        <w:pStyle w:val="Style1"/>
        <w:keepNext/>
        <w:jc w:val="both"/>
      </w:pPr>
      <w:r w:rsidRPr="00D732BB">
        <w:rPr>
          <w:caps w:val="0"/>
          <w:noProof/>
          <w:color w:val="000000" w:themeColor="text1"/>
          <w:szCs w:val="24"/>
          <w:lang w:eastAsia="en-AU"/>
        </w:rPr>
        <w:drawing>
          <wp:inline distT="0" distB="0" distL="0" distR="0" wp14:anchorId="3B2BC685" wp14:editId="28A3AC73">
            <wp:extent cx="5220335" cy="2917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4A06" w14:textId="4096BD5E" w:rsidR="006C765E" w:rsidRDefault="00D732BB" w:rsidP="00D732BB">
      <w:pPr>
        <w:pStyle w:val="Caption"/>
        <w:rPr>
          <w:lang w:val="en-US"/>
        </w:rPr>
      </w:pPr>
      <w:r>
        <w:t xml:space="preserve">Figure </w:t>
      </w:r>
      <w:r w:rsidR="00A316B2">
        <w:fldChar w:fldCharType="begin"/>
      </w:r>
      <w:r w:rsidR="00A316B2">
        <w:instrText xml:space="preserve"> SEQ Figure \* ARABIC </w:instrText>
      </w:r>
      <w:r w:rsidR="00A316B2">
        <w:fldChar w:fldCharType="separate"/>
      </w:r>
      <w:r w:rsidR="001938E1">
        <w:rPr>
          <w:noProof/>
        </w:rPr>
        <w:t>1</w:t>
      </w:r>
      <w:r w:rsidR="00A316B2">
        <w:rPr>
          <w:noProof/>
        </w:rPr>
        <w:fldChar w:fldCharType="end"/>
      </w:r>
      <w:r>
        <w:rPr>
          <w:lang w:val="en-US"/>
        </w:rPr>
        <w:t xml:space="preserve"> Linear system with compensator.</w:t>
      </w:r>
    </w:p>
    <w:p w14:paraId="341B8C92" w14:textId="1780C9A9" w:rsidR="00D732BB" w:rsidRDefault="007134EE" w:rsidP="00D732BB">
      <w:pPr>
        <w:pStyle w:val="Caption"/>
        <w:rPr>
          <w:caps/>
          <w:color w:val="000000" w:themeColor="text1"/>
          <w:szCs w:val="24"/>
          <w:lang w:eastAsia="en-AU"/>
        </w:rPr>
      </w:pPr>
      <w:r w:rsidRPr="007134EE">
        <w:rPr>
          <w:caps/>
          <w:noProof/>
          <w:color w:val="000000" w:themeColor="text1"/>
          <w:szCs w:val="24"/>
          <w:lang w:eastAsia="en-AU"/>
        </w:rPr>
        <w:drawing>
          <wp:inline distT="0" distB="0" distL="0" distR="0" wp14:anchorId="42C519A8" wp14:editId="01F484A8">
            <wp:extent cx="5220335" cy="36931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4CC5" w14:textId="55F55D56" w:rsidR="00D732BB" w:rsidRDefault="00D732BB" w:rsidP="00D732B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1938E1">
          <w:rPr>
            <w:noProof/>
          </w:rPr>
          <w:t>2</w:t>
        </w:r>
      </w:fldSimple>
      <w:r>
        <w:rPr>
          <w:lang w:val="en-US"/>
        </w:rPr>
        <w:t xml:space="preserve"> Linear system result.</w:t>
      </w:r>
    </w:p>
    <w:p w14:paraId="7BDFD864" w14:textId="755009A3" w:rsidR="00D732BB" w:rsidRDefault="00D732BB" w:rsidP="00D732BB">
      <w:pPr>
        <w:pStyle w:val="Caption"/>
        <w:rPr>
          <w:lang w:val="en-US"/>
        </w:rPr>
      </w:pPr>
    </w:p>
    <w:p w14:paraId="1A8EB98A" w14:textId="1AB618AD" w:rsidR="00D732BB" w:rsidRDefault="008755B9" w:rsidP="00D732BB">
      <w:pPr>
        <w:pStyle w:val="Caption"/>
        <w:rPr>
          <w:lang w:val="en-US"/>
        </w:rPr>
      </w:pPr>
      <w:r w:rsidRPr="008755B9">
        <w:rPr>
          <w:noProof/>
          <w:lang w:val="en-US"/>
        </w:rPr>
        <w:drawing>
          <wp:inline distT="0" distB="0" distL="0" distR="0" wp14:anchorId="56DD62F6" wp14:editId="42AA45DB">
            <wp:extent cx="5220335" cy="2959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E6E1" w14:textId="6BF31BE8" w:rsidR="00D732BB" w:rsidRDefault="00D732BB" w:rsidP="00D732B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1938E1">
          <w:rPr>
            <w:noProof/>
          </w:rPr>
          <w:t>3</w:t>
        </w:r>
      </w:fldSimple>
      <w:r>
        <w:rPr>
          <w:lang w:val="en-US"/>
        </w:rPr>
        <w:t xml:space="preserve"> Nonlinear system with compensator.</w:t>
      </w:r>
    </w:p>
    <w:p w14:paraId="3FCB5141" w14:textId="0EE65CC2" w:rsidR="00D732BB" w:rsidRDefault="008755B9" w:rsidP="00D732BB">
      <w:pPr>
        <w:pStyle w:val="Caption"/>
        <w:rPr>
          <w:caps/>
          <w:color w:val="000000" w:themeColor="text1"/>
          <w:szCs w:val="24"/>
          <w:lang w:eastAsia="en-AU"/>
        </w:rPr>
      </w:pPr>
      <w:r w:rsidRPr="008755B9">
        <w:rPr>
          <w:caps/>
          <w:noProof/>
          <w:color w:val="000000" w:themeColor="text1"/>
          <w:szCs w:val="24"/>
          <w:lang w:eastAsia="en-AU"/>
        </w:rPr>
        <w:drawing>
          <wp:inline distT="0" distB="0" distL="0" distR="0" wp14:anchorId="368142E3" wp14:editId="0D65644C">
            <wp:extent cx="5220335" cy="3693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0CD7" w14:textId="3D8DDB71" w:rsidR="00D732BB" w:rsidRDefault="00D732BB" w:rsidP="00D732BB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1938E1">
          <w:rPr>
            <w:noProof/>
          </w:rPr>
          <w:t>4</w:t>
        </w:r>
      </w:fldSimple>
      <w:r>
        <w:rPr>
          <w:lang w:val="en-US"/>
        </w:rPr>
        <w:t xml:space="preserve"> Nonlinear system result.</w:t>
      </w:r>
    </w:p>
    <w:p w14:paraId="2A93AD3E" w14:textId="77777777" w:rsidR="00D732BB" w:rsidRDefault="00D732BB" w:rsidP="00D732BB">
      <w:pPr>
        <w:pStyle w:val="Caption"/>
        <w:rPr>
          <w:lang w:val="en-US"/>
        </w:rPr>
      </w:pPr>
    </w:p>
    <w:p w14:paraId="49AA0E9E" w14:textId="77777777" w:rsidR="00D732BB" w:rsidRDefault="00D732BB" w:rsidP="00D732BB">
      <w:pPr>
        <w:pStyle w:val="Caption"/>
        <w:rPr>
          <w:lang w:val="en-US"/>
        </w:rPr>
      </w:pPr>
    </w:p>
    <w:p w14:paraId="116D685A" w14:textId="77777777" w:rsidR="00D732BB" w:rsidRPr="00646C2A" w:rsidRDefault="00D732BB" w:rsidP="00D732BB">
      <w:pPr>
        <w:pStyle w:val="Caption"/>
        <w:rPr>
          <w:caps/>
          <w:color w:val="000000" w:themeColor="text1"/>
          <w:szCs w:val="24"/>
          <w:lang w:eastAsia="en-AU"/>
        </w:rPr>
      </w:pPr>
    </w:p>
    <w:p w14:paraId="55D4AD2A" w14:textId="79F90DAD" w:rsidR="00493E23" w:rsidRDefault="00493E23" w:rsidP="00493E23">
      <w:pPr>
        <w:pStyle w:val="Heading1"/>
        <w:numPr>
          <w:ilvl w:val="0"/>
          <w:numId w:val="0"/>
        </w:numPr>
        <w:ind w:left="2126" w:hanging="2126"/>
      </w:pPr>
      <w:r>
        <w:t xml:space="preserve">Problem </w:t>
      </w:r>
      <w:r>
        <w:rPr>
          <w:color w:val="92CDDC" w:themeColor="accent5" w:themeTint="99"/>
        </w:rPr>
        <w:t>2</w:t>
      </w:r>
      <w:r>
        <w:t xml:space="preserve"> Description</w:t>
      </w:r>
    </w:p>
    <w:p w14:paraId="49C13FFA" w14:textId="70E5DE28" w:rsidR="00493E23" w:rsidRDefault="008755B9" w:rsidP="00056D99">
      <w:pPr>
        <w:pStyle w:val="Style1"/>
        <w:jc w:val="both"/>
        <w:rPr>
          <w:caps w:val="0"/>
        </w:rPr>
      </w:pPr>
      <w:r w:rsidRPr="008755B9">
        <w:rPr>
          <w:caps w:val="0"/>
          <w:noProof/>
        </w:rPr>
        <w:drawing>
          <wp:inline distT="0" distB="0" distL="0" distR="0" wp14:anchorId="3D88A4E2" wp14:editId="7D386F32">
            <wp:extent cx="5220335" cy="725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4C0FA" w14:textId="77777777" w:rsidR="00246D4D" w:rsidRDefault="00246D4D" w:rsidP="000C58DE">
      <w:pPr>
        <w:pStyle w:val="Style1"/>
        <w:jc w:val="both"/>
        <w:rPr>
          <w:caps w:val="0"/>
        </w:rPr>
      </w:pPr>
    </w:p>
    <w:p w14:paraId="37FD7DC4" w14:textId="745E63DF" w:rsidR="003A797D" w:rsidRDefault="00246D4D" w:rsidP="003A797D">
      <w:pPr>
        <w:pStyle w:val="Heading1"/>
        <w:numPr>
          <w:ilvl w:val="0"/>
          <w:numId w:val="0"/>
        </w:numPr>
        <w:ind w:left="2126" w:hanging="2126"/>
        <w:rPr>
          <w:lang w:bidi="fa-IR"/>
        </w:rPr>
      </w:pPr>
      <w:r>
        <w:t>Solution</w:t>
      </w:r>
    </w:p>
    <w:p w14:paraId="23FB6EE7" w14:textId="6409C131" w:rsidR="0040299E" w:rsidRDefault="00D031C2" w:rsidP="00DE50E7">
      <w:pPr>
        <w:pStyle w:val="Style1"/>
        <w:jc w:val="both"/>
        <w:rPr>
          <w:caps w:val="0"/>
        </w:rPr>
      </w:pPr>
      <w:r w:rsidRPr="00D031C2">
        <w:rPr>
          <w:caps w:val="0"/>
          <w:noProof/>
        </w:rPr>
        <w:drawing>
          <wp:inline distT="0" distB="0" distL="0" distR="0" wp14:anchorId="429E2B58" wp14:editId="72208135">
            <wp:extent cx="5220335" cy="230187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6737" w14:textId="3AB6E763" w:rsidR="00D031C2" w:rsidRDefault="00D031C2" w:rsidP="00DE50E7">
      <w:pPr>
        <w:pStyle w:val="Style1"/>
        <w:jc w:val="both"/>
        <w:rPr>
          <w:caps w:val="0"/>
        </w:rPr>
      </w:pPr>
      <w:r w:rsidRPr="00D031C2">
        <w:rPr>
          <w:caps w:val="0"/>
          <w:noProof/>
        </w:rPr>
        <w:drawing>
          <wp:inline distT="0" distB="0" distL="0" distR="0" wp14:anchorId="56E0421E" wp14:editId="4F70F013">
            <wp:extent cx="5220335" cy="15925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9CAE" w14:textId="2E1BD2AE" w:rsidR="00D031C2" w:rsidRDefault="00D031C2" w:rsidP="00DE50E7">
      <w:pPr>
        <w:pStyle w:val="Style1"/>
        <w:jc w:val="both"/>
        <w:rPr>
          <w:caps w:val="0"/>
        </w:rPr>
      </w:pPr>
      <w:r w:rsidRPr="00D031C2">
        <w:rPr>
          <w:caps w:val="0"/>
          <w:noProof/>
        </w:rPr>
        <w:drawing>
          <wp:inline distT="0" distB="0" distL="0" distR="0" wp14:anchorId="7D71BA09" wp14:editId="34BF6894">
            <wp:extent cx="5220335" cy="33762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E19AD" w14:textId="56640FAA" w:rsidR="00D031C2" w:rsidRPr="008755B9" w:rsidRDefault="00D031C2" w:rsidP="00DE50E7">
      <w:pPr>
        <w:pStyle w:val="Style1"/>
        <w:jc w:val="both"/>
        <w:rPr>
          <w:caps w:val="0"/>
        </w:rPr>
      </w:pPr>
      <w:r w:rsidRPr="00D031C2">
        <w:rPr>
          <w:caps w:val="0"/>
          <w:noProof/>
        </w:rPr>
        <w:drawing>
          <wp:inline distT="0" distB="0" distL="0" distR="0" wp14:anchorId="57B9C313" wp14:editId="3DFF7644">
            <wp:extent cx="5220335" cy="47345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9004" w14:textId="77777777" w:rsidR="008755B9" w:rsidRPr="006C765E" w:rsidRDefault="008755B9" w:rsidP="008755B9">
      <w:pPr>
        <w:pStyle w:val="Heading1"/>
        <w:numPr>
          <w:ilvl w:val="0"/>
          <w:numId w:val="0"/>
        </w:numPr>
        <w:ind w:left="2126" w:hanging="2126"/>
        <w:rPr>
          <w:color w:val="FF0000"/>
          <w:rtl/>
          <w:lang w:bidi="fa-IR"/>
        </w:rPr>
      </w:pPr>
      <w:r w:rsidRPr="006C765E">
        <w:rPr>
          <w:color w:val="FF0000"/>
        </w:rPr>
        <w:t>Bonus</w:t>
      </w:r>
    </w:p>
    <w:p w14:paraId="344C5C45" w14:textId="531D13AC" w:rsidR="008755B9" w:rsidRDefault="008755B9" w:rsidP="00DE50E7">
      <w:pPr>
        <w:pStyle w:val="Style1"/>
        <w:jc w:val="both"/>
        <w:rPr>
          <w:caps w:val="0"/>
        </w:rPr>
      </w:pPr>
      <w:r w:rsidRPr="008755B9">
        <w:rPr>
          <w:caps w:val="0"/>
          <w:noProof/>
        </w:rPr>
        <w:drawing>
          <wp:inline distT="0" distB="0" distL="0" distR="0" wp14:anchorId="259F6A30" wp14:editId="18805B85">
            <wp:extent cx="5220335" cy="18262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ECE7" w14:textId="1740C2DA" w:rsidR="008755B9" w:rsidRDefault="008755B9" w:rsidP="008755B9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1938E1">
          <w:rPr>
            <w:noProof/>
          </w:rPr>
          <w:t>5</w:t>
        </w:r>
      </w:fldSimple>
      <w:r>
        <w:rPr>
          <w:lang w:val="en-US"/>
        </w:rPr>
        <w:t xml:space="preserve"> system with sine wave as input.</w:t>
      </w:r>
    </w:p>
    <w:p w14:paraId="38A48DF9" w14:textId="76DBD337" w:rsidR="008755B9" w:rsidRDefault="008755B9" w:rsidP="008755B9">
      <w:pPr>
        <w:pStyle w:val="Caption"/>
        <w:rPr>
          <w:lang w:val="en-US"/>
        </w:rPr>
      </w:pPr>
      <w:r>
        <w:rPr>
          <w:lang w:val="en-US"/>
        </w:rPr>
        <w:t>Final response of the system follows the sine wave!</w:t>
      </w:r>
    </w:p>
    <w:p w14:paraId="6A42E568" w14:textId="00F0198D" w:rsidR="008755B9" w:rsidRDefault="008755B9" w:rsidP="008755B9">
      <w:pPr>
        <w:pStyle w:val="Caption"/>
        <w:rPr>
          <w:lang w:val="en-US"/>
        </w:rPr>
      </w:pPr>
      <w:r w:rsidRPr="008755B9">
        <w:rPr>
          <w:noProof/>
          <w:lang w:val="en-US"/>
        </w:rPr>
        <w:drawing>
          <wp:inline distT="0" distB="0" distL="0" distR="0" wp14:anchorId="417A18B6" wp14:editId="7E77292C">
            <wp:extent cx="5220335" cy="42779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27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C0B5" w14:textId="794F122F" w:rsidR="008755B9" w:rsidRDefault="008755B9" w:rsidP="008755B9">
      <w:pPr>
        <w:pStyle w:val="Caption"/>
        <w:rPr>
          <w:lang w:val="en-US"/>
        </w:rPr>
      </w:pPr>
      <w:r>
        <w:t xml:space="preserve">Figure </w:t>
      </w:r>
      <w:fldSimple w:instr=" SEQ Figure \* ARABIC ">
        <w:r w:rsidR="001938E1">
          <w:rPr>
            <w:noProof/>
          </w:rPr>
          <w:t>6</w:t>
        </w:r>
      </w:fldSimple>
      <w:r>
        <w:rPr>
          <w:lang w:val="en-US"/>
        </w:rPr>
        <w:t xml:space="preserve"> system result with sine wave as input.</w:t>
      </w:r>
    </w:p>
    <w:p w14:paraId="1610D82B" w14:textId="77777777" w:rsidR="008755B9" w:rsidRDefault="008755B9" w:rsidP="008755B9">
      <w:pPr>
        <w:pStyle w:val="Caption"/>
        <w:rPr>
          <w:lang w:val="en-US"/>
        </w:rPr>
      </w:pPr>
    </w:p>
    <w:p w14:paraId="1D887D10" w14:textId="77777777" w:rsidR="008755B9" w:rsidRPr="008755B9" w:rsidRDefault="008755B9" w:rsidP="00DE50E7">
      <w:pPr>
        <w:pStyle w:val="Style1"/>
        <w:jc w:val="both"/>
        <w:rPr>
          <w:caps w:val="0"/>
        </w:rPr>
      </w:pPr>
    </w:p>
    <w:p w14:paraId="22FFBF34" w14:textId="65A4B146" w:rsidR="00E4137E" w:rsidRDefault="00E4137E" w:rsidP="00E4137E">
      <w:pPr>
        <w:pStyle w:val="Heading1"/>
        <w:numPr>
          <w:ilvl w:val="0"/>
          <w:numId w:val="0"/>
        </w:numPr>
        <w:ind w:left="2126" w:hanging="2126"/>
      </w:pPr>
      <w:r>
        <w:t xml:space="preserve">Problem </w:t>
      </w:r>
      <w:r w:rsidR="006041A6">
        <w:rPr>
          <w:color w:val="92CDDC" w:themeColor="accent5" w:themeTint="99"/>
        </w:rPr>
        <w:t>3</w:t>
      </w:r>
      <w:r>
        <w:t xml:space="preserve"> Description</w:t>
      </w:r>
      <w:r w:rsidR="008755B9">
        <w:t xml:space="preserve"> (</w:t>
      </w:r>
      <w:r w:rsidR="008755B9" w:rsidRPr="008755B9">
        <w:rPr>
          <w:color w:val="FF0000"/>
        </w:rPr>
        <w:t>Bonus</w:t>
      </w:r>
      <w:r w:rsidR="008755B9">
        <w:t>)</w:t>
      </w:r>
    </w:p>
    <w:p w14:paraId="7403E1B3" w14:textId="2DD3440A" w:rsidR="00E4137E" w:rsidRDefault="008755B9" w:rsidP="00D46003">
      <w:pPr>
        <w:pStyle w:val="PhDNormal"/>
        <w:ind w:firstLine="0"/>
      </w:pPr>
      <w:r w:rsidRPr="008755B9">
        <w:rPr>
          <w:noProof/>
        </w:rPr>
        <w:drawing>
          <wp:inline distT="0" distB="0" distL="0" distR="0" wp14:anchorId="1CE6108C" wp14:editId="1AF37BB0">
            <wp:extent cx="5220335" cy="730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13F6" w14:textId="77777777" w:rsidR="00D46003" w:rsidRDefault="00D46003" w:rsidP="00D46003">
      <w:pPr>
        <w:pStyle w:val="Heading1"/>
        <w:numPr>
          <w:ilvl w:val="0"/>
          <w:numId w:val="0"/>
        </w:numPr>
        <w:ind w:left="2126" w:hanging="2126"/>
        <w:rPr>
          <w:rtl/>
          <w:lang w:bidi="fa-IR"/>
        </w:rPr>
      </w:pPr>
      <w:r>
        <w:t>Solution</w:t>
      </w:r>
    </w:p>
    <w:p w14:paraId="1AF6FDD2" w14:textId="11B0422D" w:rsidR="00D031C2" w:rsidRPr="008755B9" w:rsidRDefault="00D031C2" w:rsidP="008755B9">
      <w:pPr>
        <w:pStyle w:val="PhDNormal"/>
        <w:rPr>
          <w:lang w:val="en-US"/>
        </w:rPr>
      </w:pPr>
      <w:r w:rsidRPr="00D031C2">
        <w:rPr>
          <w:noProof/>
          <w:lang w:val="en-US"/>
        </w:rPr>
        <w:drawing>
          <wp:inline distT="0" distB="0" distL="0" distR="0" wp14:anchorId="31E775CA" wp14:editId="18151F0A">
            <wp:extent cx="5220335" cy="53701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3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5061" w14:textId="1B1E0C74" w:rsidR="0069640F" w:rsidRDefault="0069640F" w:rsidP="003F2758">
      <w:pPr>
        <w:pStyle w:val="Heading1"/>
        <w:numPr>
          <w:ilvl w:val="0"/>
          <w:numId w:val="0"/>
        </w:numPr>
      </w:pPr>
      <w:r>
        <w:t xml:space="preserve">Problem </w:t>
      </w:r>
      <w:r w:rsidR="0044247C">
        <w:rPr>
          <w:color w:val="92CDDC" w:themeColor="accent5" w:themeTint="99"/>
        </w:rPr>
        <w:t>4</w:t>
      </w:r>
      <w:r>
        <w:t xml:space="preserve"> Description</w:t>
      </w:r>
    </w:p>
    <w:p w14:paraId="79896422" w14:textId="27F22E8A" w:rsidR="0044765A" w:rsidRDefault="008755B9" w:rsidP="0044765A">
      <w:r w:rsidRPr="008755B9">
        <w:rPr>
          <w:noProof/>
        </w:rPr>
        <w:drawing>
          <wp:inline distT="0" distB="0" distL="0" distR="0" wp14:anchorId="10F020FA" wp14:editId="672DDD2D">
            <wp:extent cx="4782217" cy="257211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3E8A" w14:textId="4172E744" w:rsidR="003A797D" w:rsidRPr="003A797D" w:rsidRDefault="00D46003" w:rsidP="003A797D">
      <w:pPr>
        <w:pStyle w:val="Heading1"/>
        <w:numPr>
          <w:ilvl w:val="0"/>
          <w:numId w:val="0"/>
        </w:numPr>
        <w:ind w:left="2126" w:hanging="2126"/>
        <w:rPr>
          <w:lang w:bidi="fa-IR"/>
        </w:rPr>
      </w:pPr>
      <w:r>
        <w:t>Solution</w:t>
      </w:r>
    </w:p>
    <w:p w14:paraId="238A582A" w14:textId="65791C64" w:rsidR="00AB22ED" w:rsidRDefault="00D031C2" w:rsidP="006C6178">
      <w:pPr>
        <w:pStyle w:val="PhDNormal"/>
        <w:rPr>
          <w:i/>
          <w:iCs/>
          <w:lang w:val="en-US" w:bidi="fa-IR"/>
        </w:rPr>
      </w:pPr>
      <w:r w:rsidRPr="00D031C2">
        <w:rPr>
          <w:i/>
          <w:iCs/>
          <w:noProof/>
          <w:lang w:val="en-US" w:bidi="fa-IR"/>
        </w:rPr>
        <w:drawing>
          <wp:inline distT="0" distB="0" distL="0" distR="0" wp14:anchorId="724325FB" wp14:editId="221A832F">
            <wp:extent cx="5220335" cy="32302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2347" w14:textId="1C38AC86" w:rsidR="008755B9" w:rsidRDefault="008755B9" w:rsidP="006C6178">
      <w:pPr>
        <w:pStyle w:val="PhDNormal"/>
        <w:rPr>
          <w:i/>
          <w:iCs/>
          <w:lang w:val="en-US" w:bidi="fa-IR"/>
        </w:rPr>
      </w:pPr>
      <w:r w:rsidRPr="008755B9">
        <w:rPr>
          <w:i/>
          <w:iCs/>
          <w:noProof/>
          <w:lang w:val="en-US" w:bidi="fa-IR"/>
        </w:rPr>
        <w:drawing>
          <wp:inline distT="0" distB="0" distL="0" distR="0" wp14:anchorId="45E1024B" wp14:editId="230BF166">
            <wp:extent cx="5220335" cy="39109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F5BAF" w14:textId="14F96A3D" w:rsidR="008755B9" w:rsidRDefault="008755B9" w:rsidP="006C6178">
      <w:pPr>
        <w:pStyle w:val="PhDNormal"/>
        <w:rPr>
          <w:i/>
          <w:iCs/>
          <w:lang w:val="en-US" w:bidi="fa-IR"/>
        </w:rPr>
      </w:pPr>
      <w:r w:rsidRPr="008755B9">
        <w:rPr>
          <w:i/>
          <w:iCs/>
          <w:noProof/>
          <w:lang w:val="en-US" w:bidi="fa-IR"/>
        </w:rPr>
        <w:drawing>
          <wp:inline distT="0" distB="0" distL="0" distR="0" wp14:anchorId="1B63368B" wp14:editId="461A3367">
            <wp:extent cx="5220335" cy="39109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11"/>
      </w:tblGrid>
      <w:tr w:rsidR="008755B9" w:rsidRPr="008755B9" w14:paraId="69AF8712" w14:textId="77777777" w:rsidTr="008755B9">
        <w:tc>
          <w:tcPr>
            <w:tcW w:w="8211" w:type="dxa"/>
          </w:tcPr>
          <w:p w14:paraId="5B9D10E3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clc</w:t>
            </w:r>
            <w:proofErr w:type="spellEnd"/>
          </w:p>
          <w:p w14:paraId="339DABFB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clear</w:t>
            </w:r>
          </w:p>
          <w:p w14:paraId="42DB9C0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close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all</w:t>
            </w:r>
          </w:p>
          <w:p w14:paraId="7DFD2B8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M = 1;</w:t>
            </w:r>
          </w:p>
          <w:p w14:paraId="747ADCD6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m = 0.1;</w:t>
            </w:r>
          </w:p>
          <w:p w14:paraId="2876EA0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l = 1;</w:t>
            </w:r>
          </w:p>
          <w:p w14:paraId="74FC610F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g = 9.8;</w:t>
            </w:r>
          </w:p>
          <w:p w14:paraId="112472D7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k = 1;</w:t>
            </w:r>
          </w:p>
          <w:p w14:paraId="3E565548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R = 100;</w:t>
            </w:r>
          </w:p>
          <w:p w14:paraId="1112875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r = 0.02;</w:t>
            </w:r>
          </w:p>
          <w:p w14:paraId="0EDE184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A = [0 1 0 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0;</w:t>
            </w:r>
            <w:r w:rsidRPr="008755B9">
              <w:rPr>
                <w:rFonts w:ascii="Courier New" w:hAnsi="Courier New" w:cs="Courier New"/>
                <w:color w:val="0E00FF"/>
                <w:szCs w:val="24"/>
                <w:lang w:val="en-US"/>
              </w:rPr>
              <w:t>...</w:t>
            </w:r>
            <w:proofErr w:type="gramEnd"/>
          </w:p>
          <w:p w14:paraId="79570EB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0 -k^2/(M*r^2*R) -m*g/M 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0;</w:t>
            </w:r>
            <w:r w:rsidRPr="008755B9">
              <w:rPr>
                <w:rFonts w:ascii="Courier New" w:hAnsi="Courier New" w:cs="Courier New"/>
                <w:color w:val="0E00FF"/>
                <w:szCs w:val="24"/>
                <w:lang w:val="en-US"/>
              </w:rPr>
              <w:t>...</w:t>
            </w:r>
            <w:proofErr w:type="gramEnd"/>
          </w:p>
          <w:p w14:paraId="1BDBC2D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0 0 0 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1;</w:t>
            </w:r>
            <w:r w:rsidRPr="008755B9">
              <w:rPr>
                <w:rFonts w:ascii="Courier New" w:hAnsi="Courier New" w:cs="Courier New"/>
                <w:color w:val="0E00FF"/>
                <w:szCs w:val="24"/>
                <w:lang w:val="en-US"/>
              </w:rPr>
              <w:t>...</w:t>
            </w:r>
            <w:proofErr w:type="gramEnd"/>
          </w:p>
          <w:p w14:paraId="58CF906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0 k^2/(M*r^2*R*l) (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M+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m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)*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g/(M*l) 0];</w:t>
            </w:r>
          </w:p>
          <w:p w14:paraId="2DE3530D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B = [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0;k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/(M*R*r);0;-k/(M*R*r*l)];</w:t>
            </w:r>
          </w:p>
          <w:p w14:paraId="04F5E3D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q1 = 100;</w:t>
            </w:r>
          </w:p>
          <w:p w14:paraId="6832082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q3 = 3000;</w:t>
            </w:r>
          </w:p>
          <w:p w14:paraId="626F3BE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Q = [q1 0 0 0;0 0 0 0;0 0 q3 0;0 0 0 0];</w:t>
            </w:r>
          </w:p>
          <w:p w14:paraId="6059B2D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R = 0.001:0.1:50;</w:t>
            </w:r>
          </w:p>
          <w:p w14:paraId="6C2E6BC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color w:val="0E00FF"/>
                <w:szCs w:val="24"/>
                <w:lang w:val="en-US"/>
              </w:rPr>
              <w:t xml:space="preserve">for 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 = 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1:numel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(R)</w:t>
            </w:r>
          </w:p>
          <w:p w14:paraId="4BE94EF7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K(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,:) = 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lqr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(A,B,Q,R(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));</w:t>
            </w:r>
          </w:p>
          <w:p w14:paraId="508730DF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    Ac = A-B*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K(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,:);</w:t>
            </w:r>
          </w:p>
          <w:p w14:paraId="6D6ABE5D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    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landa</w:t>
            </w:r>
            <w:proofErr w:type="spellEnd"/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(:,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i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) = real(</w:t>
            </w: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eig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(Ac));</w:t>
            </w:r>
          </w:p>
          <w:p w14:paraId="3315F07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color w:val="0E00FF"/>
                <w:szCs w:val="24"/>
                <w:lang w:val="en-US"/>
              </w:rPr>
              <w:t>end</w:t>
            </w:r>
          </w:p>
          <w:p w14:paraId="6BB6063A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figure(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1)</w:t>
            </w:r>
          </w:p>
          <w:p w14:paraId="4119BD7B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4,1,1)</w:t>
            </w:r>
          </w:p>
          <w:p w14:paraId="1386EC6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R,K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(:,1),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3A28FC2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515DFC8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1DAD556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DB3320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'$K_{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1}$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7E92306B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495873D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616068B3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4,1,2)</w:t>
            </w:r>
          </w:p>
          <w:p w14:paraId="4A9D8F5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R,K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(:,2),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198FECA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4177389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15C28B8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636F033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'$K_{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34DA708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3B1AC873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0D88B77A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4,1,3)</w:t>
            </w:r>
          </w:p>
          <w:p w14:paraId="50F372AD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R,K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(:,3),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268328E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10C4AF10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647CB26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ED619F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'$K_{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3}$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6AE6003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3AA619A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133B95F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4,1,4)</w:t>
            </w:r>
          </w:p>
          <w:p w14:paraId="085B3BD8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R,K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(:,4),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2F13882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1B5A892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7B4D2A62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5A5FE3CA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'$K_{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4}$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2BB2B5B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01F1241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B014EB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figure(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2)</w:t>
            </w:r>
          </w:p>
          <w:p w14:paraId="1C3547E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4,1,1)</w:t>
            </w:r>
          </w:p>
          <w:p w14:paraId="43135037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spellStart"/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R,landa</w:t>
            </w:r>
            <w:proofErr w:type="spellEnd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(1,:),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56F920C6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2E6B411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63ADF908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24379FA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'$\lambda_{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1}$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04F43A76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28737937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70FDFD3B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4,1,2)</w:t>
            </w:r>
          </w:p>
          <w:p w14:paraId="5AE8C0D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spellStart"/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R,landa</w:t>
            </w:r>
            <w:proofErr w:type="spellEnd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(2,:),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2E3B9EA6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40422145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44031B2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46364F4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'$\lambda_{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)</w:t>
            </w:r>
          </w:p>
          <w:p w14:paraId="2C8C775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23CC0E71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6652CEDA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4,1,3)</w:t>
            </w:r>
          </w:p>
          <w:p w14:paraId="11D67E2E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spellStart"/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R,landa</w:t>
            </w:r>
            <w:proofErr w:type="spellEnd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(3,:),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6CB35D4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380EAAA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25B5FA06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51458FD8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'$\lambda_{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3}$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74AC3F3C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0F02E4F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7D16E7D0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subplot(</w:t>
            </w:r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4,1,4)</w:t>
            </w:r>
          </w:p>
          <w:p w14:paraId="72C8221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plot(</w:t>
            </w:r>
            <w:proofErr w:type="spellStart"/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R,landa</w:t>
            </w:r>
            <w:proofErr w:type="spellEnd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(4,:),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'linewidth'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,1.6)</w:t>
            </w:r>
          </w:p>
          <w:p w14:paraId="02D03B80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on</w:t>
            </w:r>
          </w:p>
          <w:p w14:paraId="09875613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grid 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minor</w:t>
            </w:r>
          </w:p>
          <w:p w14:paraId="27FDCFB4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xlabel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'$r^{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2}$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4F15EAB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ylabel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(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'$\lambda_{</w:t>
            </w:r>
            <w:proofErr w:type="gram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4}$</w:t>
            </w:r>
            <w:proofErr w:type="gram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Interpreter'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'latex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  <w:p w14:paraId="16DA8A99" w14:textId="77777777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8755B9">
              <w:rPr>
                <w:rFonts w:ascii="Courier New" w:hAnsi="Courier New" w:cs="Courier New"/>
                <w:szCs w:val="24"/>
                <w:lang w:val="en-US"/>
              </w:rPr>
              <w:t>set(gca,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'FontSize'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,12)</w:t>
            </w:r>
          </w:p>
          <w:p w14:paraId="7DC0D4C5" w14:textId="23F44D6C" w:rsidR="008755B9" w:rsidRPr="008755B9" w:rsidRDefault="008755B9" w:rsidP="008755B9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gramStart"/>
            <w:r w:rsidRPr="008755B9">
              <w:rPr>
                <w:rFonts w:ascii="Courier New" w:hAnsi="Courier New" w:cs="Courier New"/>
                <w:szCs w:val="24"/>
                <w:lang w:val="en-US"/>
              </w:rPr>
              <w:t>set(</w:t>
            </w:r>
            <w:proofErr w:type="spellStart"/>
            <w:proofErr w:type="gramEnd"/>
            <w:r w:rsidRPr="008755B9">
              <w:rPr>
                <w:rFonts w:ascii="Courier New" w:hAnsi="Courier New" w:cs="Courier New"/>
                <w:szCs w:val="24"/>
                <w:lang w:val="en-US"/>
              </w:rPr>
              <w:t>gca</w:t>
            </w:r>
            <w:proofErr w:type="spellEnd"/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proofErr w:type="spellStart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fontname</w:t>
            </w:r>
            <w:proofErr w:type="spellEnd"/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>,</w:t>
            </w:r>
            <w:r w:rsidRPr="008755B9">
              <w:rPr>
                <w:rFonts w:ascii="Courier New" w:hAnsi="Courier New" w:cs="Courier New"/>
                <w:color w:val="A709F5"/>
                <w:szCs w:val="24"/>
                <w:lang w:val="en-US"/>
              </w:rPr>
              <w:t>'Times New Roman'</w:t>
            </w:r>
            <w:r w:rsidRPr="008755B9">
              <w:rPr>
                <w:rFonts w:ascii="Courier New" w:hAnsi="Courier New" w:cs="Courier New"/>
                <w:szCs w:val="24"/>
                <w:lang w:val="en-US"/>
              </w:rPr>
              <w:t xml:space="preserve">) </w:t>
            </w:r>
          </w:p>
        </w:tc>
      </w:tr>
    </w:tbl>
    <w:p w14:paraId="1C70F534" w14:textId="77777777" w:rsidR="008755B9" w:rsidRPr="00AB22ED" w:rsidRDefault="008755B9" w:rsidP="006C6178">
      <w:pPr>
        <w:pStyle w:val="PhDNormal"/>
        <w:rPr>
          <w:i/>
          <w:iCs/>
          <w:rtl/>
          <w:lang w:val="en-US" w:bidi="fa-IR"/>
        </w:rPr>
      </w:pPr>
    </w:p>
    <w:p w14:paraId="442D176C" w14:textId="4D70C007" w:rsidR="000E4751" w:rsidRDefault="000E4751" w:rsidP="000E4751">
      <w:pPr>
        <w:pStyle w:val="Heading1"/>
        <w:numPr>
          <w:ilvl w:val="0"/>
          <w:numId w:val="0"/>
        </w:numPr>
        <w:ind w:left="2126" w:hanging="2126"/>
      </w:pPr>
      <w:r>
        <w:t xml:space="preserve">Problem </w:t>
      </w:r>
      <w:r w:rsidR="008755B9">
        <w:rPr>
          <w:color w:val="92CDDC" w:themeColor="accent5" w:themeTint="99"/>
        </w:rPr>
        <w:t>5</w:t>
      </w:r>
      <w:r>
        <w:t xml:space="preserve"> Description</w:t>
      </w:r>
    </w:p>
    <w:p w14:paraId="10E858FD" w14:textId="38403211" w:rsidR="000E4751" w:rsidRDefault="008755B9" w:rsidP="000E4751">
      <w:pPr>
        <w:tabs>
          <w:tab w:val="left" w:pos="2452"/>
        </w:tabs>
        <w:rPr>
          <w:b/>
          <w:spacing w:val="-4"/>
          <w:sz w:val="44"/>
        </w:rPr>
      </w:pPr>
      <w:r w:rsidRPr="008755B9">
        <w:rPr>
          <w:b/>
          <w:noProof/>
          <w:spacing w:val="-4"/>
          <w:sz w:val="44"/>
        </w:rPr>
        <w:drawing>
          <wp:inline distT="0" distB="0" distL="0" distR="0" wp14:anchorId="11CD7CB0" wp14:editId="127F70EA">
            <wp:extent cx="5220335" cy="2751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91B7" w14:textId="77777777" w:rsidR="000E4751" w:rsidRDefault="000E4751" w:rsidP="000E4751">
      <w:pPr>
        <w:pStyle w:val="Heading1"/>
        <w:numPr>
          <w:ilvl w:val="0"/>
          <w:numId w:val="0"/>
        </w:numPr>
        <w:ind w:left="2126" w:hanging="2126"/>
      </w:pPr>
      <w:r>
        <w:t>Solution</w:t>
      </w:r>
    </w:p>
    <w:p w14:paraId="206CB60C" w14:textId="025851F2" w:rsidR="000B13FE" w:rsidRPr="00005CDC" w:rsidRDefault="00005CDC" w:rsidP="00005CDC">
      <w:pPr>
        <w:pStyle w:val="PhDNormal"/>
        <w:numPr>
          <w:ilvl w:val="0"/>
          <w:numId w:val="38"/>
        </w:numPr>
        <w:rPr>
          <w:iCs/>
          <w:lang w:val="en-US" w:bidi="fa-IR"/>
        </w:rPr>
      </w:pPr>
      <w:r>
        <w:rPr>
          <w:iCs/>
          <w:lang w:val="en-US" w:bidi="fa-IR"/>
        </w:rPr>
        <w:t xml:space="preserve">Increasing </w:t>
      </w:r>
      <m:oMath>
        <m:r>
          <w:rPr>
            <w:rFonts w:ascii="Cambria Math" w:hAnsi="Cambria Math"/>
            <w:lang w:val="en-US" w:bidi="fa-IR"/>
          </w:rPr>
          <m:t>q</m:t>
        </m:r>
      </m:oMath>
      <w:r>
        <w:rPr>
          <w:iCs/>
          <w:lang w:val="en-US" w:bidi="fa-IR"/>
        </w:rPr>
        <w:t xml:space="preserve"> value, results in increasing the control effort, as </w:t>
      </w:r>
      <w:r w:rsidR="009E279E">
        <w:rPr>
          <w:iCs/>
          <w:lang w:val="en-US" w:bidi="fa-IR"/>
        </w:rPr>
        <w:t>placing</w:t>
      </w:r>
      <w:r>
        <w:rPr>
          <w:iCs/>
          <w:lang w:val="en-US" w:bidi="fa-IR"/>
        </w:rPr>
        <w:t xml:space="preserve"> the poles far from the origin.</w:t>
      </w:r>
    </w:p>
    <w:p w14:paraId="1F737295" w14:textId="1D1F7F36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2FD1EC0E" wp14:editId="49745B17">
            <wp:extent cx="4564881" cy="3419913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65" cy="3421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FF2E3" w14:textId="13B57FA1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30335874" wp14:editId="4E266BA9">
            <wp:extent cx="5220335" cy="39109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BE369" w14:textId="518F21C2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6B1A4A7E" wp14:editId="2490DF6B">
            <wp:extent cx="5220335" cy="39109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DEA8" w14:textId="66016BB2" w:rsidR="00005CDC" w:rsidRDefault="00005CDC" w:rsidP="0000724C">
      <w:pPr>
        <w:pStyle w:val="PhDNormal"/>
        <w:rPr>
          <w:iCs/>
          <w:lang w:val="en-US" w:bidi="fa-IR"/>
        </w:rPr>
      </w:pPr>
    </w:p>
    <w:p w14:paraId="5F8D76BC" w14:textId="1DC1700A" w:rsidR="00005CDC" w:rsidRDefault="00005CDC" w:rsidP="00005CDC">
      <w:pPr>
        <w:pStyle w:val="PhDNormal"/>
        <w:numPr>
          <w:ilvl w:val="0"/>
          <w:numId w:val="38"/>
        </w:numPr>
        <w:rPr>
          <w:iCs/>
          <w:lang w:val="en-US" w:bidi="fa-IR"/>
        </w:rPr>
      </w:pPr>
      <w:r>
        <w:rPr>
          <w:iCs/>
          <w:lang w:val="en-US" w:bidi="fa-IR"/>
        </w:rPr>
        <w:t xml:space="preserve">Increasing </w:t>
      </w:r>
      <m:oMath>
        <m:r>
          <w:rPr>
            <w:rFonts w:ascii="Cambria Math" w:hAnsi="Cambria Math"/>
            <w:lang w:val="en-US" w:bidi="fa-IR"/>
          </w:rPr>
          <m:t>r</m:t>
        </m:r>
      </m:oMath>
      <w:r>
        <w:rPr>
          <w:iCs/>
          <w:lang w:val="en-US" w:bidi="fa-IR"/>
        </w:rPr>
        <w:t xml:space="preserve"> value, results in decreasing the control effort, as </w:t>
      </w:r>
      <w:r w:rsidR="009E279E">
        <w:rPr>
          <w:iCs/>
          <w:lang w:val="en-US" w:bidi="fa-IR"/>
        </w:rPr>
        <w:t>placing</w:t>
      </w:r>
      <w:r>
        <w:rPr>
          <w:iCs/>
          <w:lang w:val="en-US" w:bidi="fa-IR"/>
        </w:rPr>
        <w:t xml:space="preserve"> the poles near the origin.</w:t>
      </w:r>
    </w:p>
    <w:p w14:paraId="7FC4655D" w14:textId="43D11856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7E2F8A0F" wp14:editId="55AC088E">
            <wp:extent cx="5220335" cy="39109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F7289" w14:textId="745978DF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5E914BBE" wp14:editId="43013342">
            <wp:extent cx="5220335" cy="3910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EC800" w14:textId="267B7BC6" w:rsidR="00005CDC" w:rsidRDefault="00005CDC" w:rsidP="0000724C">
      <w:pPr>
        <w:pStyle w:val="PhDNormal"/>
        <w:rPr>
          <w:iCs/>
          <w:lang w:val="en-US" w:bidi="fa-IR"/>
        </w:rPr>
      </w:pPr>
    </w:p>
    <w:p w14:paraId="6A481140" w14:textId="69CAB889" w:rsidR="00005CDC" w:rsidRDefault="00005CDC" w:rsidP="0000724C">
      <w:pPr>
        <w:pStyle w:val="PhDNormal"/>
        <w:rPr>
          <w:iCs/>
          <w:lang w:val="en-US" w:bidi="fa-IR"/>
        </w:rPr>
      </w:pPr>
    </w:p>
    <w:p w14:paraId="21165C61" w14:textId="71E2AB55" w:rsidR="00005CDC" w:rsidRDefault="00005CDC" w:rsidP="0000724C">
      <w:pPr>
        <w:pStyle w:val="PhDNormal"/>
        <w:rPr>
          <w:iCs/>
          <w:lang w:val="en-US" w:bidi="fa-IR"/>
        </w:rPr>
      </w:pPr>
    </w:p>
    <w:p w14:paraId="1FD3E1A1" w14:textId="0FD75787" w:rsidR="00005CDC" w:rsidRDefault="00005CDC" w:rsidP="00005CDC">
      <w:pPr>
        <w:pStyle w:val="PhDNormal"/>
        <w:jc w:val="center"/>
        <w:rPr>
          <w:iCs/>
          <w:lang w:val="en-US" w:bidi="fa-IR"/>
        </w:rPr>
      </w:pPr>
      <w:r w:rsidRPr="00005CDC">
        <w:rPr>
          <w:iCs/>
          <w:noProof/>
          <w:lang w:val="en-US" w:bidi="fa-IR"/>
        </w:rPr>
        <w:drawing>
          <wp:inline distT="0" distB="0" distL="0" distR="0" wp14:anchorId="116FC019" wp14:editId="2497FD9C">
            <wp:extent cx="5220335" cy="39109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85127" w14:textId="6CEB4369" w:rsidR="00E02A26" w:rsidRPr="00E02A26" w:rsidRDefault="00E02A26" w:rsidP="00E02A26">
      <w:pPr>
        <w:pStyle w:val="PhDNormal"/>
        <w:numPr>
          <w:ilvl w:val="0"/>
          <w:numId w:val="38"/>
        </w:numPr>
        <w:rPr>
          <w:iCs/>
          <w:lang w:val="en-US" w:bidi="fa-IR"/>
        </w:rPr>
      </w:pPr>
      <w:r>
        <w:rPr>
          <w:iCs/>
          <w:lang w:val="en-US" w:bidi="fa-IR"/>
        </w:rPr>
        <w:t xml:space="preserve">For feedback control, usually an integral controller would be added by increasing the states of the system, consequently, an increase in </w:t>
      </w:r>
      <m:oMath>
        <m:r>
          <w:rPr>
            <w:rFonts w:ascii="Cambria Math" w:hAnsi="Cambria Math"/>
            <w:lang w:val="en-US" w:bidi="fa-IR"/>
          </w:rPr>
          <m:t>Q</m:t>
        </m:r>
      </m:oMath>
      <w:r>
        <w:rPr>
          <w:iCs/>
          <w:lang w:val="en-US" w:bidi="fa-IR"/>
        </w:rPr>
        <w:t xml:space="preserve">, matrix is inevitable! </w:t>
      </w:r>
      <m:oMath>
        <m:r>
          <w:rPr>
            <w:rFonts w:ascii="Cambria Math" w:hAnsi="Cambria Math"/>
            <w:lang w:val="en-US" w:bidi="fa-IR"/>
          </w:rPr>
          <m:t>Q</m:t>
        </m:r>
      </m:oMath>
      <w:r>
        <w:rPr>
          <w:iCs/>
          <w:lang w:val="en-US" w:bidi="fa-IR"/>
        </w:rPr>
        <w:t xml:space="preserve"> can be diagonally </w:t>
      </w:r>
      <m:oMath>
        <m:r>
          <w:rPr>
            <w:rFonts w:ascii="Cambria Math" w:hAnsi="Cambria Math"/>
            <w:lang w:val="en-US" w:bidi="fa-IR"/>
          </w:rPr>
          <m:t>1/</m:t>
        </m:r>
        <m:func>
          <m:funcPr>
            <m:ctrlPr>
              <w:rPr>
                <w:rFonts w:ascii="Cambria Math" w:hAnsi="Cambria Math"/>
                <w:i/>
                <w:iCs/>
                <w:lang w:val="en-US" w:bidi="fa-I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lang w:val="en-US" w:bidi="fa-IR"/>
              </w:rPr>
              <m:t>max</m:t>
            </m:r>
          </m:fName>
          <m:e>
            <m:r>
              <w:rPr>
                <w:rFonts w:ascii="Cambria Math" w:hAnsi="Cambria Math"/>
                <w:lang w:val="en-US" w:bidi="fa-IR"/>
              </w:rPr>
              <m:t>(states)</m:t>
            </m:r>
          </m:e>
        </m:func>
      </m:oMath>
      <w:r>
        <w:rPr>
          <w:iCs/>
          <w:lang w:val="en-US" w:bidi="fa-IR"/>
        </w:rPr>
        <w:t>.</w:t>
      </w:r>
    </w:p>
    <w:p w14:paraId="2A85C76F" w14:textId="1EDBCDD7" w:rsidR="003A797D" w:rsidRDefault="003A797D" w:rsidP="003A797D">
      <w:pPr>
        <w:pStyle w:val="Heading1"/>
        <w:numPr>
          <w:ilvl w:val="0"/>
          <w:numId w:val="0"/>
        </w:numPr>
        <w:ind w:left="2126" w:hanging="2126"/>
      </w:pPr>
      <w:r>
        <w:t xml:space="preserve">Problem </w:t>
      </w:r>
      <w:r w:rsidR="008755B9">
        <w:rPr>
          <w:color w:val="92CDDC" w:themeColor="accent5" w:themeTint="99"/>
        </w:rPr>
        <w:t>6</w:t>
      </w:r>
      <w:r>
        <w:t xml:space="preserve"> Description</w:t>
      </w:r>
    </w:p>
    <w:p w14:paraId="6940C8A9" w14:textId="44F82C88" w:rsidR="003A797D" w:rsidRDefault="00005CDC" w:rsidP="003A797D">
      <w:pPr>
        <w:tabs>
          <w:tab w:val="left" w:pos="2452"/>
        </w:tabs>
        <w:rPr>
          <w:b/>
          <w:spacing w:val="-4"/>
          <w:sz w:val="44"/>
        </w:rPr>
      </w:pPr>
      <w:r w:rsidRPr="00005CDC">
        <w:rPr>
          <w:b/>
          <w:noProof/>
          <w:spacing w:val="-4"/>
          <w:sz w:val="44"/>
        </w:rPr>
        <w:drawing>
          <wp:inline distT="0" distB="0" distL="0" distR="0" wp14:anchorId="7FD13897" wp14:editId="0E0BE6C7">
            <wp:extent cx="5220335" cy="16757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E557" w14:textId="77777777" w:rsidR="003A797D" w:rsidRDefault="003A797D" w:rsidP="003A797D">
      <w:pPr>
        <w:pStyle w:val="Heading1"/>
        <w:numPr>
          <w:ilvl w:val="0"/>
          <w:numId w:val="0"/>
        </w:numPr>
        <w:ind w:left="2126" w:hanging="2126"/>
      </w:pPr>
      <w:r>
        <w:t>Solution</w:t>
      </w:r>
    </w:p>
    <w:p w14:paraId="52E014A7" w14:textId="72DB0C82" w:rsidR="00AC376F" w:rsidRDefault="00D031C2" w:rsidP="00005CDC">
      <w:pPr>
        <w:pStyle w:val="PhDNormal"/>
        <w:rPr>
          <w:lang w:val="en-US" w:bidi="fa-IR"/>
        </w:rPr>
      </w:pPr>
      <w:r w:rsidRPr="00D031C2">
        <w:rPr>
          <w:noProof/>
          <w:lang w:val="en-US" w:bidi="fa-IR"/>
        </w:rPr>
        <w:drawing>
          <wp:inline distT="0" distB="0" distL="0" distR="0" wp14:anchorId="7C833ACA" wp14:editId="7EAAA078">
            <wp:extent cx="5220335" cy="47212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472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CD3D" w14:textId="7B114FBB" w:rsidR="00D031C2" w:rsidRDefault="00D031C2" w:rsidP="00005CDC">
      <w:pPr>
        <w:pStyle w:val="PhDNormal"/>
        <w:rPr>
          <w:lang w:val="en-US" w:bidi="fa-IR"/>
        </w:rPr>
      </w:pPr>
      <w:r w:rsidRPr="00D031C2">
        <w:rPr>
          <w:noProof/>
          <w:lang w:val="en-US" w:bidi="fa-IR"/>
        </w:rPr>
        <w:drawing>
          <wp:inline distT="0" distB="0" distL="0" distR="0" wp14:anchorId="48521A87" wp14:editId="3373C31F">
            <wp:extent cx="5220335" cy="24593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A01C" w14:textId="04855DC3" w:rsidR="00D031C2" w:rsidRDefault="00D031C2" w:rsidP="00D031C2">
      <w:pPr>
        <w:pStyle w:val="PhDNormal"/>
        <w:jc w:val="left"/>
        <w:rPr>
          <w:lang w:val="en-US" w:bidi="fa-IR"/>
        </w:rPr>
      </w:pPr>
      <w:r w:rsidRPr="00D031C2">
        <w:rPr>
          <w:noProof/>
          <w:lang w:val="en-US" w:bidi="fa-IR"/>
        </w:rPr>
        <w:drawing>
          <wp:inline distT="0" distB="0" distL="0" distR="0" wp14:anchorId="7F600ADB" wp14:editId="4F1C1CB0">
            <wp:extent cx="5220335" cy="5372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033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C2CE" w14:textId="0556A423" w:rsidR="00D031C2" w:rsidRDefault="00D031C2" w:rsidP="00D031C2">
      <w:pPr>
        <w:pStyle w:val="PhDNormal"/>
        <w:bidi/>
        <w:jc w:val="left"/>
        <w:rPr>
          <w:rtl/>
          <w:lang w:val="en-US" w:bidi="fa-IR"/>
        </w:rPr>
      </w:pPr>
      <w:r>
        <w:rPr>
          <w:rFonts w:hint="cs"/>
          <w:rtl/>
          <w:lang w:val="en-US" w:bidi="fa-IR"/>
        </w:rPr>
        <w:t xml:space="preserve">با دستور </w:t>
      </w:r>
      <w:r>
        <w:rPr>
          <w:lang w:val="en-US" w:bidi="fa-IR"/>
        </w:rPr>
        <w:t>null</w:t>
      </w:r>
      <w:r>
        <w:rPr>
          <w:rFonts w:hint="cs"/>
          <w:rtl/>
          <w:lang w:val="en-US" w:bidi="fa-IR"/>
        </w:rPr>
        <w:t xml:space="preserve"> </w:t>
      </w:r>
      <w:proofErr w:type="spellStart"/>
      <w:r>
        <w:rPr>
          <w:rFonts w:hint="cs"/>
          <w:rtl/>
          <w:lang w:val="en-US" w:bidi="fa-IR"/>
        </w:rPr>
        <w:t>متلب</w:t>
      </w:r>
      <w:proofErr w:type="spellEnd"/>
      <w:r>
        <w:rPr>
          <w:rFonts w:hint="cs"/>
          <w:rtl/>
          <w:lang w:val="en-US" w:bidi="fa-IR"/>
        </w:rPr>
        <w:t xml:space="preserve"> نیز بررسی شد، که جوابها متفاوت بود :_)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8211"/>
      </w:tblGrid>
      <w:tr w:rsidR="00D031C2" w14:paraId="4269BDD8" w14:textId="77777777" w:rsidTr="00D031C2">
        <w:tc>
          <w:tcPr>
            <w:tcW w:w="8211" w:type="dxa"/>
          </w:tcPr>
          <w:p w14:paraId="654E59CE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proofErr w:type="spell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clc</w:t>
            </w:r>
            <w:proofErr w:type="spellEnd"/>
          </w:p>
          <w:p w14:paraId="09D81DB7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clear</w:t>
            </w:r>
          </w:p>
          <w:p w14:paraId="42F89BD8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=[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-2 1 2;-1 -2 2;-2 0 2];</w:t>
            </w:r>
          </w:p>
          <w:p w14:paraId="567F874F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B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=[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0 0;0 1;1 0];</w:t>
            </w:r>
          </w:p>
          <w:p w14:paraId="7576B35E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m1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=[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-4 -5 -6].';</w:t>
            </w:r>
          </w:p>
          <w:p w14:paraId="65CC1CE6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A1=[A-m1(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1)*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627D9837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A1=null(A1)</w:t>
            </w:r>
          </w:p>
          <w:p w14:paraId="07456F12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q1=real(A1(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,1))</w:t>
            </w:r>
          </w:p>
          <w:p w14:paraId="0DC2A70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v1=real(A1(1:3,1))</w:t>
            </w:r>
          </w:p>
          <w:p w14:paraId="7F8EBF2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A2=[A-m1(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2)*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22487F42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A2=null(A2)</w:t>
            </w:r>
          </w:p>
          <w:p w14:paraId="5246C817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q2=real(A2(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,2))</w:t>
            </w:r>
          </w:p>
          <w:p w14:paraId="0076EE48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v2=real(A2(1:3,2))</w:t>
            </w:r>
          </w:p>
          <w:p w14:paraId="6D9FDE0D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A3=[A-m1(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3)*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291684C6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A3=null(A3)</w:t>
            </w:r>
          </w:p>
          <w:p w14:paraId="5FF05C18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q3=real(A3(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,1))</w:t>
            </w:r>
          </w:p>
          <w:p w14:paraId="2309FF74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v3=real(A3(1:3,1))</w:t>
            </w:r>
          </w:p>
          <w:p w14:paraId="5199CCD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4547428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k=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-[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q1 q2 q3]*[v1 v2 v3]^-1</w:t>
            </w:r>
          </w:p>
          <w:p w14:paraId="06F8D56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31FDD70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487EBF52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place(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A,B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,m1)</w:t>
            </w:r>
          </w:p>
          <w:p w14:paraId="417E7804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2BCF1961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color w:val="008013"/>
                <w:szCs w:val="24"/>
                <w:lang w:val="en-US"/>
              </w:rPr>
              <w:t>%% 2</w:t>
            </w:r>
          </w:p>
          <w:p w14:paraId="430D759B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=[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-2 1 2;-1 -2 2;-2 0 2];</w:t>
            </w:r>
          </w:p>
          <w:p w14:paraId="76658D34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B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=[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0 0;0 1;1 0];</w:t>
            </w:r>
          </w:p>
          <w:p w14:paraId="30E6F230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m1=[-1+1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i;-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1-1i;-2].';</w:t>
            </w:r>
          </w:p>
          <w:p w14:paraId="26E5DD4D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A1=[A-m1(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1)*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5B679FD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A1=null(A1)</w:t>
            </w:r>
          </w:p>
          <w:p w14:paraId="316C2F9C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q1=real(A1(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,1))</w:t>
            </w:r>
          </w:p>
          <w:p w14:paraId="1E6B3D1B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v1=real(A1(1:3,1))</w:t>
            </w:r>
          </w:p>
          <w:p w14:paraId="1313E896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A2=[A-m1(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2)*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7DCE89AC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A2=null(A2)</w:t>
            </w:r>
          </w:p>
          <w:p w14:paraId="77847AC0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q2=</w:t>
            </w:r>
            <w:proofErr w:type="spell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imag</w:t>
            </w:r>
            <w:proofErr w:type="spellEnd"/>
            <w:r w:rsidRPr="00D031C2">
              <w:rPr>
                <w:rFonts w:ascii="Courier New" w:hAnsi="Courier New" w:cs="Courier New"/>
                <w:szCs w:val="24"/>
                <w:lang w:val="en-US"/>
              </w:rPr>
              <w:t>(A1(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,1))</w:t>
            </w:r>
          </w:p>
          <w:p w14:paraId="30660DEA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v2=</w:t>
            </w:r>
            <w:proofErr w:type="spell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imag</w:t>
            </w:r>
            <w:proofErr w:type="spellEnd"/>
            <w:r w:rsidRPr="00D031C2">
              <w:rPr>
                <w:rFonts w:ascii="Courier New" w:hAnsi="Courier New" w:cs="Courier New"/>
                <w:szCs w:val="24"/>
                <w:lang w:val="en-US"/>
              </w:rPr>
              <w:t>(A1(1:3,1))</w:t>
            </w:r>
          </w:p>
          <w:p w14:paraId="56308EB7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A3=[A-m1(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3)*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eye(3) B];</w:t>
            </w:r>
          </w:p>
          <w:p w14:paraId="1FDFF1FA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A3=null(A3)</w:t>
            </w:r>
          </w:p>
          <w:p w14:paraId="6D52C215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q3=real(A3(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4:end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,2))</w:t>
            </w:r>
          </w:p>
          <w:p w14:paraId="1AEC9DA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v3=real(A3(1:3,2))</w:t>
            </w:r>
          </w:p>
          <w:p w14:paraId="026923F5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16950D07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k=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-[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q1 q2 q3]*inv([v1 v2 v3])</w:t>
            </w:r>
          </w:p>
          <w:p w14:paraId="6F2180A9" w14:textId="77777777" w:rsidR="00D031C2" w:rsidRPr="00D031C2" w:rsidRDefault="00D031C2" w:rsidP="00D031C2">
            <w:pPr>
              <w:rPr>
                <w:rFonts w:ascii="Courier New" w:hAnsi="Courier New" w:cs="Courier New"/>
                <w:szCs w:val="24"/>
                <w:lang w:val="en-US"/>
              </w:rPr>
            </w:pPr>
          </w:p>
          <w:p w14:paraId="5698E3D8" w14:textId="745C666D" w:rsidR="00D031C2" w:rsidRPr="00D031C2" w:rsidRDefault="00D031C2" w:rsidP="00D031C2">
            <w:pPr>
              <w:rPr>
                <w:rFonts w:ascii="Consolas" w:hAnsi="Consolas"/>
                <w:szCs w:val="24"/>
                <w:rtl/>
                <w:lang w:val="en-US"/>
              </w:rPr>
            </w:pPr>
            <w:r w:rsidRPr="00D031C2">
              <w:rPr>
                <w:rFonts w:ascii="Courier New" w:hAnsi="Courier New" w:cs="Courier New"/>
                <w:szCs w:val="24"/>
                <w:lang w:val="en-US"/>
              </w:rPr>
              <w:t>place(</w:t>
            </w:r>
            <w:proofErr w:type="gramStart"/>
            <w:r w:rsidRPr="00D031C2">
              <w:rPr>
                <w:rFonts w:ascii="Courier New" w:hAnsi="Courier New" w:cs="Courier New"/>
                <w:szCs w:val="24"/>
                <w:lang w:val="en-US"/>
              </w:rPr>
              <w:t>A,B</w:t>
            </w:r>
            <w:proofErr w:type="gramEnd"/>
            <w:r w:rsidRPr="00D031C2">
              <w:rPr>
                <w:rFonts w:ascii="Courier New" w:hAnsi="Courier New" w:cs="Courier New"/>
                <w:szCs w:val="24"/>
                <w:lang w:val="en-US"/>
              </w:rPr>
              <w:t>,m1)</w:t>
            </w:r>
          </w:p>
        </w:tc>
      </w:tr>
    </w:tbl>
    <w:p w14:paraId="67E3757B" w14:textId="6BBD9E19" w:rsidR="00D031C2" w:rsidRDefault="00A1620E" w:rsidP="00A1620E">
      <w:pPr>
        <w:pStyle w:val="PhDNormal"/>
        <w:bidi/>
        <w:jc w:val="center"/>
        <w:rPr>
          <w:lang w:val="en-US" w:bidi="fa-IR"/>
        </w:rPr>
      </w:pPr>
      <w:r w:rsidRPr="00A1620E">
        <w:rPr>
          <w:noProof/>
          <w:rtl/>
          <w:lang w:val="en-US" w:bidi="fa-IR"/>
        </w:rPr>
        <w:drawing>
          <wp:inline distT="0" distB="0" distL="0" distR="0" wp14:anchorId="3AFC99A0" wp14:editId="018F4BF3">
            <wp:extent cx="5220335" cy="39173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71B78" w14:textId="38F19DB8" w:rsidR="00A1620E" w:rsidRDefault="00A1620E" w:rsidP="00A1620E">
      <w:pPr>
        <w:pStyle w:val="PhDNormal"/>
        <w:bidi/>
        <w:jc w:val="center"/>
        <w:rPr>
          <w:lang w:val="en-US" w:bidi="fa-IR"/>
        </w:rPr>
      </w:pPr>
      <w:r w:rsidRPr="00A1620E">
        <w:rPr>
          <w:noProof/>
          <w:rtl/>
          <w:lang w:val="en-US" w:bidi="fa-IR"/>
        </w:rPr>
        <w:drawing>
          <wp:inline distT="0" distB="0" distL="0" distR="0" wp14:anchorId="59DBE8F5" wp14:editId="39381E5D">
            <wp:extent cx="5220335" cy="39173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C5DB5" w14:textId="45E3498F" w:rsidR="00A1620E" w:rsidRDefault="00A1620E" w:rsidP="00A1620E">
      <w:pPr>
        <w:pStyle w:val="PhDNormal"/>
        <w:bidi/>
        <w:jc w:val="center"/>
        <w:rPr>
          <w:lang w:val="en-US" w:bidi="fa-IR"/>
        </w:rPr>
      </w:pPr>
      <w:r w:rsidRPr="00A1620E">
        <w:rPr>
          <w:noProof/>
          <w:rtl/>
          <w:lang w:val="en-US" w:bidi="fa-IR"/>
        </w:rPr>
        <w:drawing>
          <wp:inline distT="0" distB="0" distL="0" distR="0" wp14:anchorId="4867F834" wp14:editId="2A5CD1A4">
            <wp:extent cx="5220335" cy="391731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C9A4" w14:textId="05167045" w:rsidR="00A1620E" w:rsidRDefault="00A1620E" w:rsidP="00A1620E">
      <w:pPr>
        <w:pStyle w:val="PhDNormal"/>
        <w:bidi/>
        <w:jc w:val="center"/>
        <w:rPr>
          <w:lang w:val="en-US" w:bidi="fa-IR"/>
        </w:rPr>
      </w:pPr>
    </w:p>
    <w:p w14:paraId="48DDA9AF" w14:textId="01F1D413" w:rsidR="00A1620E" w:rsidRPr="00A1620E" w:rsidRDefault="00A1620E" w:rsidP="00A1620E">
      <w:pPr>
        <w:pStyle w:val="PhDNormal"/>
        <w:bidi/>
        <w:rPr>
          <w:rFonts w:ascii="A Hayat" w:hAnsi="A Hayat" w:cs="A Hayat"/>
          <w:rtl/>
          <w:lang w:val="en-US" w:bidi="fa-IR"/>
        </w:rPr>
      </w:pPr>
      <w:r w:rsidRPr="00A1620E">
        <w:rPr>
          <w:rFonts w:ascii="A Hayat" w:hAnsi="A Hayat" w:cs="A Hayat"/>
          <w:rtl/>
          <w:lang w:val="en-US" w:bidi="fa-IR"/>
        </w:rPr>
        <w:t xml:space="preserve">در حالت </w:t>
      </w:r>
      <w:r w:rsidRPr="00A1620E">
        <w:rPr>
          <w:rFonts w:ascii="A Hayat" w:hAnsi="A Hayat" w:cs="A Hayat"/>
          <w:lang w:val="en-US" w:bidi="fa-IR"/>
        </w:rPr>
        <w:t>a</w:t>
      </w:r>
      <w:r w:rsidRPr="00A1620E">
        <w:rPr>
          <w:rFonts w:ascii="A Hayat" w:hAnsi="A Hayat" w:cs="A Hayat"/>
          <w:rtl/>
          <w:lang w:val="en-US" w:bidi="fa-IR"/>
        </w:rPr>
        <w:t xml:space="preserve">، که </w:t>
      </w:r>
      <w:proofErr w:type="spellStart"/>
      <w:r w:rsidRPr="00A1620E">
        <w:rPr>
          <w:rFonts w:ascii="A Hayat" w:hAnsi="A Hayat" w:cs="A Hayat"/>
          <w:rtl/>
          <w:lang w:val="en-US" w:bidi="fa-IR"/>
        </w:rPr>
        <w:t>قطبها</w:t>
      </w:r>
      <w:proofErr w:type="spellEnd"/>
      <w:r w:rsidRPr="00A1620E">
        <w:rPr>
          <w:rFonts w:ascii="A Hayat" w:hAnsi="A Hayat" w:cs="A Hayat"/>
          <w:rtl/>
          <w:lang w:val="en-US" w:bidi="fa-IR"/>
        </w:rPr>
        <w:t xml:space="preserve"> دورتر از مرکز هستند، جواب زودتر به حالت پایدار خودش بازمیگردد، زیرا تلاش کنترلی آن، همانطور که نشان داده شده است، بیشتر خواهد بود.</w:t>
      </w:r>
    </w:p>
    <w:p w14:paraId="35619DB7" w14:textId="3C93CDF8" w:rsidR="00A1620E" w:rsidRDefault="00A1620E" w:rsidP="00A1620E">
      <w:pPr>
        <w:pStyle w:val="PhDNormal"/>
        <w:bidi/>
        <w:rPr>
          <w:rFonts w:ascii="A Hayat" w:hAnsi="A Hayat" w:cs="A Hayat"/>
          <w:rtl/>
          <w:lang w:val="en-US" w:bidi="fa-IR"/>
        </w:rPr>
      </w:pPr>
      <w:r w:rsidRPr="00A1620E">
        <w:rPr>
          <w:rFonts w:ascii="A Hayat" w:hAnsi="A Hayat" w:cs="A Hayat"/>
          <w:rtl/>
          <w:lang w:val="en-US" w:bidi="fa-IR"/>
        </w:rPr>
        <w:t xml:space="preserve">در حالت </w:t>
      </w:r>
      <w:r w:rsidRPr="00A1620E">
        <w:rPr>
          <w:rFonts w:ascii="A Hayat" w:hAnsi="A Hayat" w:cs="A Hayat"/>
          <w:lang w:val="en-US" w:bidi="fa-IR"/>
        </w:rPr>
        <w:t>real</w:t>
      </w:r>
      <w:r w:rsidRPr="00A1620E">
        <w:rPr>
          <w:rFonts w:ascii="A Hayat" w:hAnsi="A Hayat" w:cs="A Hayat"/>
          <w:rtl/>
          <w:lang w:val="en-US" w:bidi="fa-IR"/>
        </w:rPr>
        <w:t xml:space="preserve"> به دلیل وجود قطب در روی محور </w:t>
      </w:r>
      <w:proofErr w:type="spellStart"/>
      <w:r w:rsidRPr="00A1620E">
        <w:rPr>
          <w:rFonts w:ascii="A Hayat" w:hAnsi="A Hayat" w:cs="A Hayat"/>
          <w:rtl/>
          <w:lang w:val="en-US" w:bidi="fa-IR"/>
        </w:rPr>
        <w:t>موهومی</w:t>
      </w:r>
      <w:proofErr w:type="spellEnd"/>
      <w:r w:rsidRPr="00A1620E">
        <w:rPr>
          <w:rFonts w:ascii="A Hayat" w:hAnsi="A Hayat" w:cs="A Hayat"/>
          <w:rtl/>
          <w:lang w:val="en-US" w:bidi="fa-IR"/>
        </w:rPr>
        <w:t xml:space="preserve">، جواب به صورت </w:t>
      </w:r>
      <w:r w:rsidRPr="00A1620E">
        <w:rPr>
          <w:rFonts w:ascii="A Hayat" w:hAnsi="A Hayat" w:cs="A Hayat"/>
          <w:lang w:val="en-US" w:bidi="fa-IR"/>
        </w:rPr>
        <w:t>marginally stable</w:t>
      </w:r>
      <w:r w:rsidRPr="00A1620E">
        <w:rPr>
          <w:rFonts w:ascii="A Hayat" w:hAnsi="A Hayat" w:cs="A Hayat"/>
          <w:rtl/>
          <w:lang w:val="en-US" w:bidi="fa-IR"/>
        </w:rPr>
        <w:t xml:space="preserve"> هست. </w:t>
      </w:r>
    </w:p>
    <w:p w14:paraId="0D516BA1" w14:textId="0F2000C5" w:rsidR="00A1620E" w:rsidRDefault="00A1620E" w:rsidP="00A1620E">
      <w:pPr>
        <w:pStyle w:val="PhDNormal"/>
        <w:bidi/>
        <w:jc w:val="center"/>
        <w:rPr>
          <w:rFonts w:ascii="A Hayat" w:hAnsi="A Hayat" w:cs="A Hayat"/>
          <w:lang w:val="en-US" w:bidi="fa-IR"/>
        </w:rPr>
      </w:pPr>
      <w:r w:rsidRPr="00A1620E">
        <w:rPr>
          <w:rFonts w:ascii="A Hayat" w:hAnsi="A Hayat" w:cs="A Hayat"/>
          <w:noProof/>
          <w:rtl/>
          <w:lang w:val="en-US" w:bidi="fa-IR"/>
        </w:rPr>
        <w:drawing>
          <wp:inline distT="0" distB="0" distL="0" distR="0" wp14:anchorId="4B5D2095" wp14:editId="499C601C">
            <wp:extent cx="5220335" cy="39173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391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A3CF0" w14:textId="71A0AE8A" w:rsidR="00A1620E" w:rsidRPr="00A1620E" w:rsidRDefault="00A1620E" w:rsidP="00A1620E">
      <w:pPr>
        <w:pStyle w:val="PhDNormal"/>
        <w:bidi/>
        <w:jc w:val="center"/>
        <w:rPr>
          <w:rFonts w:ascii="A Hayat" w:hAnsi="A Hayat" w:cs="A Hayat" w:hint="cs"/>
          <w:rtl/>
          <w:lang w:val="en-US" w:bidi="fa-IR"/>
        </w:rPr>
      </w:pPr>
      <w:r>
        <w:rPr>
          <w:rFonts w:ascii="A Hayat" w:hAnsi="A Hayat" w:cs="A Hayat" w:hint="cs"/>
          <w:rtl/>
          <w:lang w:val="en-US" w:bidi="fa-IR"/>
        </w:rPr>
        <w:t>به دلیل وجود دو سطر (دو ضریب کنترلی)، دو مقدار برای هر قسمت محاسبه شده است.</w:t>
      </w:r>
    </w:p>
    <w:p w14:paraId="6BD8E285" w14:textId="77777777" w:rsidR="00A1620E" w:rsidRPr="00AC376F" w:rsidRDefault="00A1620E" w:rsidP="00A1620E">
      <w:pPr>
        <w:pStyle w:val="PhDNormal"/>
        <w:bidi/>
        <w:jc w:val="center"/>
        <w:rPr>
          <w:rFonts w:hint="cs"/>
          <w:rtl/>
          <w:lang w:val="en-US" w:bidi="fa-IR"/>
        </w:rPr>
      </w:pPr>
    </w:p>
    <w:sectPr w:rsidR="00A1620E" w:rsidRPr="00AC376F" w:rsidSect="008F00A3">
      <w:footerReference w:type="even" r:id="rId43"/>
      <w:footerReference w:type="default" r:id="rId44"/>
      <w:footerReference w:type="first" r:id="rId45"/>
      <w:type w:val="oddPage"/>
      <w:pgSz w:w="11907" w:h="16840" w:code="9"/>
      <w:pgMar w:top="1418" w:right="1418" w:bottom="1418" w:left="2268" w:header="720" w:footer="72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D0F0A1" w14:textId="77777777" w:rsidR="00A316B2" w:rsidRDefault="00A316B2">
      <w:r>
        <w:separator/>
      </w:r>
    </w:p>
    <w:p w14:paraId="26AC4B73" w14:textId="77777777" w:rsidR="00A316B2" w:rsidRDefault="00A316B2"/>
  </w:endnote>
  <w:endnote w:type="continuationSeparator" w:id="0">
    <w:p w14:paraId="6C83805E" w14:textId="77777777" w:rsidR="00A316B2" w:rsidRDefault="00A316B2">
      <w:r>
        <w:continuationSeparator/>
      </w:r>
    </w:p>
    <w:p w14:paraId="0BE092C2" w14:textId="77777777" w:rsidR="00A316B2" w:rsidRDefault="00A316B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ancing Script">
    <w:panose1 w:val="00000000000000000000"/>
    <w:charset w:val="00"/>
    <w:family w:val="auto"/>
    <w:pitch w:val="variable"/>
    <w:sig w:usb0="A000007F" w:usb1="4000004B" w:usb2="0000000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 Hayat">
    <w:panose1 w:val="020B0800040000020004"/>
    <w:charset w:val="00"/>
    <w:family w:val="swiss"/>
    <w:pitch w:val="variable"/>
    <w:sig w:usb0="800020EF" w:usb1="D000E14A" w:usb2="00000028" w:usb3="00000000" w:csb0="0000004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560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66A891" w14:textId="267D5508" w:rsidR="00183522" w:rsidRPr="002A25C4" w:rsidRDefault="008F00A3" w:rsidP="008F00A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3275775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C70A901" w14:textId="5CF1B80E" w:rsidR="00183522" w:rsidRPr="00750BC9" w:rsidRDefault="008F00A3" w:rsidP="008F00A3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81069" w14:textId="77777777" w:rsidR="00183522" w:rsidRPr="00750BC9" w:rsidRDefault="00183522" w:rsidP="00750B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5C0E21" w14:textId="77777777" w:rsidR="00A316B2" w:rsidRDefault="00A316B2">
      <w:r>
        <w:separator/>
      </w:r>
    </w:p>
    <w:p w14:paraId="3B96DCBC" w14:textId="77777777" w:rsidR="00A316B2" w:rsidRDefault="00A316B2"/>
  </w:footnote>
  <w:footnote w:type="continuationSeparator" w:id="0">
    <w:p w14:paraId="5A7D3FC3" w14:textId="77777777" w:rsidR="00A316B2" w:rsidRDefault="00A316B2">
      <w:r>
        <w:continuationSeparator/>
      </w:r>
    </w:p>
    <w:p w14:paraId="1203F6F5" w14:textId="77777777" w:rsidR="00A316B2" w:rsidRDefault="00A316B2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F38FF"/>
    <w:multiLevelType w:val="hybridMultilevel"/>
    <w:tmpl w:val="79088546"/>
    <w:lvl w:ilvl="0" w:tplc="0C090001">
      <w:start w:val="1"/>
      <w:numFmt w:val="bullet"/>
      <w:lvlText w:val=""/>
      <w:lvlJc w:val="left"/>
      <w:pPr>
        <w:tabs>
          <w:tab w:val="num" w:pos="1134"/>
        </w:tabs>
        <w:ind w:left="1134" w:hanging="425"/>
      </w:pPr>
      <w:rPr>
        <w:rFonts w:ascii="Symbol" w:hAnsi="Symbol" w:hint="default"/>
        <w:sz w:val="20"/>
        <w:szCs w:val="20"/>
      </w:rPr>
    </w:lvl>
    <w:lvl w:ilvl="1" w:tplc="0C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04831"/>
    <w:multiLevelType w:val="hybridMultilevel"/>
    <w:tmpl w:val="1936A6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751844"/>
    <w:multiLevelType w:val="multilevel"/>
    <w:tmpl w:val="4834879A"/>
    <w:lvl w:ilvl="0">
      <w:numFmt w:val="decimal"/>
      <w:lvlText w:val="%1.0"/>
      <w:lvlJc w:val="left"/>
      <w:pPr>
        <w:ind w:left="840" w:hanging="66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1560" w:hanging="6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9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6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740" w:hanging="1800"/>
      </w:pPr>
      <w:rPr>
        <w:rFonts w:hint="default"/>
      </w:rPr>
    </w:lvl>
  </w:abstractNum>
  <w:abstractNum w:abstractNumId="3" w15:restartNumberingAfterBreak="0">
    <w:nsid w:val="06F91CE9"/>
    <w:multiLevelType w:val="hybridMultilevel"/>
    <w:tmpl w:val="0214FE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2062E8"/>
    <w:multiLevelType w:val="hybridMultilevel"/>
    <w:tmpl w:val="A2F0616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43638"/>
    <w:multiLevelType w:val="multilevel"/>
    <w:tmpl w:val="E7727C80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upperLetter"/>
      <w:pStyle w:val="PhDAppendixSub-heading"/>
      <w:suff w:val="nothing"/>
      <w:lvlText w:val="Appendix 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1EAF4AD0"/>
    <w:multiLevelType w:val="multilevel"/>
    <w:tmpl w:val="72C67FD2"/>
    <w:lvl w:ilvl="0">
      <w:start w:val="1"/>
      <w:numFmt w:val="decimal"/>
      <w:pStyle w:val="Heading1"/>
      <w:lvlText w:val="Chapter %1:"/>
      <w:lvlJc w:val="left"/>
      <w:pPr>
        <w:tabs>
          <w:tab w:val="num" w:pos="2126"/>
        </w:tabs>
        <w:ind w:left="2126" w:hanging="2126"/>
      </w:pPr>
      <w:rPr>
        <w:rFonts w:ascii="Times New Roman" w:hAnsi="Times New Roman" w:hint="default"/>
        <w:b/>
        <w:i w:val="0"/>
        <w:color w:val="auto"/>
        <w:sz w:val="44"/>
        <w:szCs w:val="16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67"/>
        </w:tabs>
        <w:ind w:left="567" w:hanging="567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7" w15:restartNumberingAfterBreak="0">
    <w:nsid w:val="28C9721E"/>
    <w:multiLevelType w:val="hybridMultilevel"/>
    <w:tmpl w:val="1C2E788A"/>
    <w:lvl w:ilvl="0" w:tplc="44C25750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 w15:restartNumberingAfterBreak="0">
    <w:nsid w:val="2A995783"/>
    <w:multiLevelType w:val="hybridMultilevel"/>
    <w:tmpl w:val="22D805DA"/>
    <w:lvl w:ilvl="0" w:tplc="138AF600">
      <w:start w:val="1"/>
      <w:numFmt w:val="lowerLetter"/>
      <w:lvlText w:val="%1)"/>
      <w:lvlJc w:val="left"/>
      <w:pPr>
        <w:ind w:left="927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2DF67D41"/>
    <w:multiLevelType w:val="hybridMultilevel"/>
    <w:tmpl w:val="4800BCAC"/>
    <w:lvl w:ilvl="0" w:tplc="73807FC6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3810CE5"/>
    <w:multiLevelType w:val="hybridMultilevel"/>
    <w:tmpl w:val="96A4B55A"/>
    <w:lvl w:ilvl="0" w:tplc="BB0ADD18">
      <w:start w:val="1"/>
      <w:numFmt w:val="decimal"/>
      <w:lvlText w:val="%1-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7B02B7E"/>
    <w:multiLevelType w:val="multilevel"/>
    <w:tmpl w:val="33A4A57A"/>
    <w:lvl w:ilvl="0">
      <w:start w:val="1"/>
      <w:numFmt w:val="decimal"/>
      <w:pStyle w:val="PhDNumberIndent"/>
      <w:lvlText w:val="%1."/>
      <w:lvlJc w:val="left"/>
      <w:pPr>
        <w:tabs>
          <w:tab w:val="num" w:pos="992"/>
        </w:tabs>
        <w:ind w:left="992" w:hanging="425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."/>
      <w:lvlJc w:val="left"/>
      <w:pPr>
        <w:tabs>
          <w:tab w:val="num" w:pos="1418"/>
        </w:tabs>
        <w:ind w:left="1418" w:hanging="426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72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44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16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88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60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32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047" w:hanging="180"/>
      </w:pPr>
      <w:rPr>
        <w:rFonts w:hint="default"/>
      </w:rPr>
    </w:lvl>
  </w:abstractNum>
  <w:abstractNum w:abstractNumId="12" w15:restartNumberingAfterBreak="0">
    <w:nsid w:val="49230200"/>
    <w:multiLevelType w:val="multilevel"/>
    <w:tmpl w:val="7690096A"/>
    <w:lvl w:ilvl="0">
      <w:start w:val="1"/>
      <w:numFmt w:val="bullet"/>
      <w:lvlText w:val=""/>
      <w:lvlJc w:val="left"/>
      <w:pPr>
        <w:tabs>
          <w:tab w:val="num" w:pos="992"/>
        </w:tabs>
        <w:ind w:left="992" w:hanging="425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18"/>
        </w:tabs>
        <w:ind w:left="1418" w:hanging="426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9F16CE"/>
    <w:multiLevelType w:val="multilevel"/>
    <w:tmpl w:val="55DAF6C8"/>
    <w:lvl w:ilvl="0">
      <w:start w:val="1"/>
      <w:numFmt w:val="bullet"/>
      <w:pStyle w:val="PhDBullet"/>
      <w:lvlText w:val=""/>
      <w:lvlJc w:val="left"/>
      <w:pPr>
        <w:tabs>
          <w:tab w:val="num" w:pos="992"/>
        </w:tabs>
        <w:ind w:left="992" w:hanging="425"/>
      </w:pPr>
      <w:rPr>
        <w:rFonts w:ascii="Symbol" w:hAnsi="Symbol" w:hint="default"/>
        <w:sz w:val="20"/>
        <w:szCs w:val="20"/>
      </w:rPr>
    </w:lvl>
    <w:lvl w:ilvl="1">
      <w:start w:val="1"/>
      <w:numFmt w:val="bullet"/>
      <w:pStyle w:val="PhDBulletIndent"/>
      <w:lvlText w:val="o"/>
      <w:lvlJc w:val="left"/>
      <w:pPr>
        <w:tabs>
          <w:tab w:val="num" w:pos="1418"/>
        </w:tabs>
        <w:ind w:left="1418" w:hanging="426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FA3DE1"/>
    <w:multiLevelType w:val="hybridMultilevel"/>
    <w:tmpl w:val="3CAE29BC"/>
    <w:lvl w:ilvl="0" w:tplc="A7481B8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5A7A4555"/>
    <w:multiLevelType w:val="multilevel"/>
    <w:tmpl w:val="0C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</w:lvl>
  </w:abstractNum>
  <w:abstractNum w:abstractNumId="16" w15:restartNumberingAfterBreak="0">
    <w:nsid w:val="5DDA3779"/>
    <w:multiLevelType w:val="hybridMultilevel"/>
    <w:tmpl w:val="DB76C84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DE85BA7"/>
    <w:multiLevelType w:val="hybridMultilevel"/>
    <w:tmpl w:val="F18287C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8147BA"/>
    <w:multiLevelType w:val="hybridMultilevel"/>
    <w:tmpl w:val="B27CB63C"/>
    <w:lvl w:ilvl="0" w:tplc="DF9AD20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F2B3FA1"/>
    <w:multiLevelType w:val="hybridMultilevel"/>
    <w:tmpl w:val="60109D8A"/>
    <w:lvl w:ilvl="0" w:tplc="6FEC4ABC">
      <w:start w:val="1"/>
      <w:numFmt w:val="upp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FB73EAB"/>
    <w:multiLevelType w:val="hybridMultilevel"/>
    <w:tmpl w:val="E5B4B83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5594668"/>
    <w:multiLevelType w:val="hybridMultilevel"/>
    <w:tmpl w:val="FC1C85CC"/>
    <w:lvl w:ilvl="0" w:tplc="DA185B90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E55F7"/>
    <w:multiLevelType w:val="hybridMultilevel"/>
    <w:tmpl w:val="DCA43396"/>
    <w:lvl w:ilvl="0" w:tplc="232E243E">
      <w:start w:val="1"/>
      <w:numFmt w:val="lowerRoman"/>
      <w:lvlText w:val="%1."/>
      <w:lvlJc w:val="left"/>
      <w:pPr>
        <w:ind w:left="108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A26F79"/>
    <w:multiLevelType w:val="hybridMultilevel"/>
    <w:tmpl w:val="17D45E6A"/>
    <w:lvl w:ilvl="0" w:tplc="08667E34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4" w15:restartNumberingAfterBreak="0">
    <w:nsid w:val="76F43678"/>
    <w:multiLevelType w:val="hybridMultilevel"/>
    <w:tmpl w:val="2BB65990"/>
    <w:lvl w:ilvl="0" w:tplc="FB3E3B6C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7C2D134E"/>
    <w:multiLevelType w:val="multilevel"/>
    <w:tmpl w:val="F0F46CFA"/>
    <w:lvl w:ilvl="0">
      <w:start w:val="1"/>
      <w:numFmt w:val="bullet"/>
      <w:lvlText w:val=""/>
      <w:lvlJc w:val="left"/>
      <w:pPr>
        <w:tabs>
          <w:tab w:val="num" w:pos="1134"/>
        </w:tabs>
        <w:ind w:left="992" w:hanging="425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18" w:hanging="426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3"/>
  </w:num>
  <w:num w:numId="3">
    <w:abstractNumId w:val="6"/>
  </w:num>
  <w:num w:numId="4">
    <w:abstractNumId w:val="11"/>
  </w:num>
  <w:num w:numId="5">
    <w:abstractNumId w:val="11"/>
  </w:num>
  <w:num w:numId="6">
    <w:abstractNumId w:val="11"/>
  </w:num>
  <w:num w:numId="7">
    <w:abstractNumId w:val="11"/>
  </w:num>
  <w:num w:numId="8">
    <w:abstractNumId w:val="11"/>
  </w:num>
  <w:num w:numId="9">
    <w:abstractNumId w:val="6"/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</w:num>
  <w:num w:numId="12">
    <w:abstractNumId w:val="25"/>
  </w:num>
  <w:num w:numId="13">
    <w:abstractNumId w:val="12"/>
  </w:num>
  <w:num w:numId="14">
    <w:abstractNumId w:val="20"/>
  </w:num>
  <w:num w:numId="15">
    <w:abstractNumId w:val="6"/>
  </w:num>
  <w:num w:numId="1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5"/>
  </w:num>
  <w:num w:numId="22">
    <w:abstractNumId w:val="22"/>
  </w:num>
  <w:num w:numId="23">
    <w:abstractNumId w:val="8"/>
  </w:num>
  <w:num w:numId="24">
    <w:abstractNumId w:val="10"/>
  </w:num>
  <w:num w:numId="25">
    <w:abstractNumId w:val="9"/>
  </w:num>
  <w:num w:numId="26">
    <w:abstractNumId w:val="3"/>
  </w:num>
  <w:num w:numId="27">
    <w:abstractNumId w:val="17"/>
  </w:num>
  <w:num w:numId="28">
    <w:abstractNumId w:val="2"/>
  </w:num>
  <w:num w:numId="29">
    <w:abstractNumId w:val="21"/>
  </w:num>
  <w:num w:numId="30">
    <w:abstractNumId w:val="18"/>
  </w:num>
  <w:num w:numId="31">
    <w:abstractNumId w:val="1"/>
  </w:num>
  <w:num w:numId="32">
    <w:abstractNumId w:val="16"/>
  </w:num>
  <w:num w:numId="33">
    <w:abstractNumId w:val="23"/>
  </w:num>
  <w:num w:numId="34">
    <w:abstractNumId w:val="7"/>
  </w:num>
  <w:num w:numId="35">
    <w:abstractNumId w:val="14"/>
  </w:num>
  <w:num w:numId="36">
    <w:abstractNumId w:val="4"/>
  </w:num>
  <w:num w:numId="37">
    <w:abstractNumId w:val="19"/>
  </w:num>
  <w:num w:numId="38">
    <w:abstractNumId w:val="2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intFractionalCharacterWidth/>
  <w:mirrorMargin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hyphenationZone w:val="0"/>
  <w:doNotHyphenateCaps/>
  <w:evenAndOddHeaders/>
  <w:drawingGridHorizontalSpacing w:val="120"/>
  <w:drawingGridVerticalSpacing w:val="0"/>
  <w:displayHorizontalDrawingGridEvery w:val="0"/>
  <w:displayVerticalDrawingGridEvery w:val="0"/>
  <w:doNotShadeFormData/>
  <w:noPunctuationKerning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W1MDezsDA0NLEwNzdU0lEKTi0uzszPAykwNqkFAO6TKcstAAAA"/>
    <w:docVar w:name="CUFooterText" w:val=" 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APA 6th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1&lt;/HyperlinksVisible&gt;&lt;EnableBibliographyCategories&gt;0&lt;/EnableBibliographyCategories&gt;&lt;/ENLayout&gt;"/>
    <w:docVar w:name="EN.Libraries" w:val="&lt;Libraries&gt;&lt;item db-id=&quot;0z992rz93r0spcewrdrvr9z0v99srv92e09v&quot;&gt;My EndNote Library&lt;record-ids&gt;&lt;item&gt;15&lt;/item&gt;&lt;item&gt;56&lt;/item&gt;&lt;item&gt;57&lt;/item&gt;&lt;item&gt;58&lt;/item&gt;&lt;item&gt;62&lt;/item&gt;&lt;item&gt;63&lt;/item&gt;&lt;item&gt;64&lt;/item&gt;&lt;item&gt;66&lt;/item&gt;&lt;item&gt;67&lt;/item&gt;&lt;item&gt;68&lt;/item&gt;&lt;item&gt;175&lt;/item&gt;&lt;item&gt;176&lt;/item&gt;&lt;item&gt;177&lt;/item&gt;&lt;item&gt;178&lt;/item&gt;&lt;item&gt;217&lt;/item&gt;&lt;item&gt;218&lt;/item&gt;&lt;item&gt;219&lt;/item&gt;&lt;item&gt;220&lt;/item&gt;&lt;item&gt;221&lt;/item&gt;&lt;item&gt;222&lt;/item&gt;&lt;item&gt;223&lt;/item&gt;&lt;item&gt;224&lt;/item&gt;&lt;item&gt;225&lt;/item&gt;&lt;item&gt;226&lt;/item&gt;&lt;item&gt;227&lt;/item&gt;&lt;item&gt;228&lt;/item&gt;&lt;item&gt;229&lt;/item&gt;&lt;item&gt;230&lt;/item&gt;&lt;/record-ids&gt;&lt;/item&gt;&lt;/Libraries&gt;"/>
  </w:docVars>
  <w:rsids>
    <w:rsidRoot w:val="007F2334"/>
    <w:rsid w:val="0000016E"/>
    <w:rsid w:val="00002EF1"/>
    <w:rsid w:val="000037A5"/>
    <w:rsid w:val="00004977"/>
    <w:rsid w:val="000049E1"/>
    <w:rsid w:val="0000554B"/>
    <w:rsid w:val="0000592F"/>
    <w:rsid w:val="0000596F"/>
    <w:rsid w:val="00005CDC"/>
    <w:rsid w:val="0000724C"/>
    <w:rsid w:val="00007888"/>
    <w:rsid w:val="0001187E"/>
    <w:rsid w:val="0001262D"/>
    <w:rsid w:val="00012A59"/>
    <w:rsid w:val="00015049"/>
    <w:rsid w:val="0001528F"/>
    <w:rsid w:val="00015F16"/>
    <w:rsid w:val="00022477"/>
    <w:rsid w:val="00023E6B"/>
    <w:rsid w:val="00024535"/>
    <w:rsid w:val="00025F0C"/>
    <w:rsid w:val="0003129C"/>
    <w:rsid w:val="000329B8"/>
    <w:rsid w:val="000329F7"/>
    <w:rsid w:val="00033140"/>
    <w:rsid w:val="00034310"/>
    <w:rsid w:val="00041CDF"/>
    <w:rsid w:val="000431AF"/>
    <w:rsid w:val="0004439D"/>
    <w:rsid w:val="00044960"/>
    <w:rsid w:val="00046667"/>
    <w:rsid w:val="00051524"/>
    <w:rsid w:val="00051B12"/>
    <w:rsid w:val="00054BA6"/>
    <w:rsid w:val="00056D99"/>
    <w:rsid w:val="000578C7"/>
    <w:rsid w:val="00060EFA"/>
    <w:rsid w:val="000623A1"/>
    <w:rsid w:val="00062548"/>
    <w:rsid w:val="0006508F"/>
    <w:rsid w:val="00065556"/>
    <w:rsid w:val="000673FC"/>
    <w:rsid w:val="00067958"/>
    <w:rsid w:val="00067EA6"/>
    <w:rsid w:val="0007031C"/>
    <w:rsid w:val="00070BCF"/>
    <w:rsid w:val="00074AFF"/>
    <w:rsid w:val="00075EEA"/>
    <w:rsid w:val="000770C6"/>
    <w:rsid w:val="00081FAF"/>
    <w:rsid w:val="0008223C"/>
    <w:rsid w:val="000823AB"/>
    <w:rsid w:val="00083E8C"/>
    <w:rsid w:val="00084554"/>
    <w:rsid w:val="0008584D"/>
    <w:rsid w:val="0008709E"/>
    <w:rsid w:val="00087956"/>
    <w:rsid w:val="00090136"/>
    <w:rsid w:val="00093106"/>
    <w:rsid w:val="00093CF4"/>
    <w:rsid w:val="00096E7D"/>
    <w:rsid w:val="000A0934"/>
    <w:rsid w:val="000A0B3F"/>
    <w:rsid w:val="000A2045"/>
    <w:rsid w:val="000A3DAD"/>
    <w:rsid w:val="000A46DC"/>
    <w:rsid w:val="000A5D97"/>
    <w:rsid w:val="000A6FCD"/>
    <w:rsid w:val="000A74C3"/>
    <w:rsid w:val="000A75B5"/>
    <w:rsid w:val="000B03A2"/>
    <w:rsid w:val="000B03A9"/>
    <w:rsid w:val="000B13FE"/>
    <w:rsid w:val="000B291F"/>
    <w:rsid w:val="000B419E"/>
    <w:rsid w:val="000B6D04"/>
    <w:rsid w:val="000B7CF7"/>
    <w:rsid w:val="000C14C4"/>
    <w:rsid w:val="000C1576"/>
    <w:rsid w:val="000C263B"/>
    <w:rsid w:val="000C36F9"/>
    <w:rsid w:val="000C58DE"/>
    <w:rsid w:val="000D1C9F"/>
    <w:rsid w:val="000D29A7"/>
    <w:rsid w:val="000D29BF"/>
    <w:rsid w:val="000D2CA0"/>
    <w:rsid w:val="000D6AC5"/>
    <w:rsid w:val="000E3212"/>
    <w:rsid w:val="000E390C"/>
    <w:rsid w:val="000E4699"/>
    <w:rsid w:val="000E4751"/>
    <w:rsid w:val="000E6754"/>
    <w:rsid w:val="000F0308"/>
    <w:rsid w:val="000F6750"/>
    <w:rsid w:val="001025AC"/>
    <w:rsid w:val="00102B64"/>
    <w:rsid w:val="00102F05"/>
    <w:rsid w:val="00103DA2"/>
    <w:rsid w:val="00107D47"/>
    <w:rsid w:val="00111CDC"/>
    <w:rsid w:val="00113F6A"/>
    <w:rsid w:val="00116549"/>
    <w:rsid w:val="001175E2"/>
    <w:rsid w:val="00117CB6"/>
    <w:rsid w:val="001203BE"/>
    <w:rsid w:val="00121387"/>
    <w:rsid w:val="001263AD"/>
    <w:rsid w:val="00130794"/>
    <w:rsid w:val="001329EB"/>
    <w:rsid w:val="00133BDD"/>
    <w:rsid w:val="001351AD"/>
    <w:rsid w:val="001360DF"/>
    <w:rsid w:val="00137BF5"/>
    <w:rsid w:val="001401BF"/>
    <w:rsid w:val="00141206"/>
    <w:rsid w:val="00144036"/>
    <w:rsid w:val="00145E37"/>
    <w:rsid w:val="00146210"/>
    <w:rsid w:val="00147E97"/>
    <w:rsid w:val="00150046"/>
    <w:rsid w:val="00150268"/>
    <w:rsid w:val="0015472F"/>
    <w:rsid w:val="00154AA5"/>
    <w:rsid w:val="001579BA"/>
    <w:rsid w:val="001606C4"/>
    <w:rsid w:val="00161169"/>
    <w:rsid w:val="001650FA"/>
    <w:rsid w:val="0016519E"/>
    <w:rsid w:val="001679A9"/>
    <w:rsid w:val="00172D57"/>
    <w:rsid w:val="00172EA5"/>
    <w:rsid w:val="00173033"/>
    <w:rsid w:val="00173D07"/>
    <w:rsid w:val="00175EC2"/>
    <w:rsid w:val="0017622F"/>
    <w:rsid w:val="00176E04"/>
    <w:rsid w:val="001802CA"/>
    <w:rsid w:val="00181ABC"/>
    <w:rsid w:val="00183522"/>
    <w:rsid w:val="001869DC"/>
    <w:rsid w:val="00186AC6"/>
    <w:rsid w:val="0019049E"/>
    <w:rsid w:val="001910DF"/>
    <w:rsid w:val="00192D95"/>
    <w:rsid w:val="001938E1"/>
    <w:rsid w:val="00196BA4"/>
    <w:rsid w:val="0019721B"/>
    <w:rsid w:val="001A71F7"/>
    <w:rsid w:val="001A78F5"/>
    <w:rsid w:val="001B0B12"/>
    <w:rsid w:val="001B2F98"/>
    <w:rsid w:val="001B5160"/>
    <w:rsid w:val="001B7423"/>
    <w:rsid w:val="001B77B1"/>
    <w:rsid w:val="001C3905"/>
    <w:rsid w:val="001C6B49"/>
    <w:rsid w:val="001C6CCA"/>
    <w:rsid w:val="001C7C38"/>
    <w:rsid w:val="001D00BF"/>
    <w:rsid w:val="001D0483"/>
    <w:rsid w:val="001D0487"/>
    <w:rsid w:val="001D1804"/>
    <w:rsid w:val="001D4A79"/>
    <w:rsid w:val="001D67D8"/>
    <w:rsid w:val="001D7FBD"/>
    <w:rsid w:val="001E1D4B"/>
    <w:rsid w:val="001E266C"/>
    <w:rsid w:val="001E2E9C"/>
    <w:rsid w:val="001E3076"/>
    <w:rsid w:val="001E3740"/>
    <w:rsid w:val="001E38E2"/>
    <w:rsid w:val="001E3AFE"/>
    <w:rsid w:val="001F003D"/>
    <w:rsid w:val="001F012C"/>
    <w:rsid w:val="001F1FD5"/>
    <w:rsid w:val="001F2EE5"/>
    <w:rsid w:val="001F30F7"/>
    <w:rsid w:val="001F40CB"/>
    <w:rsid w:val="001F7067"/>
    <w:rsid w:val="001F737A"/>
    <w:rsid w:val="00201A2D"/>
    <w:rsid w:val="00202615"/>
    <w:rsid w:val="00205249"/>
    <w:rsid w:val="00205720"/>
    <w:rsid w:val="00206591"/>
    <w:rsid w:val="002148C8"/>
    <w:rsid w:val="00217629"/>
    <w:rsid w:val="00222D6B"/>
    <w:rsid w:val="00224BAE"/>
    <w:rsid w:val="0022625B"/>
    <w:rsid w:val="002351BB"/>
    <w:rsid w:val="00235ABB"/>
    <w:rsid w:val="00236ABC"/>
    <w:rsid w:val="0023719C"/>
    <w:rsid w:val="002371C7"/>
    <w:rsid w:val="00241AB3"/>
    <w:rsid w:val="00241F23"/>
    <w:rsid w:val="0024243B"/>
    <w:rsid w:val="0024293D"/>
    <w:rsid w:val="00245EDC"/>
    <w:rsid w:val="00246D4D"/>
    <w:rsid w:val="002470AA"/>
    <w:rsid w:val="0025560C"/>
    <w:rsid w:val="00260F0F"/>
    <w:rsid w:val="00264E5B"/>
    <w:rsid w:val="0026529D"/>
    <w:rsid w:val="002671C4"/>
    <w:rsid w:val="00267E2D"/>
    <w:rsid w:val="00270DC1"/>
    <w:rsid w:val="00272652"/>
    <w:rsid w:val="002726EB"/>
    <w:rsid w:val="00273A55"/>
    <w:rsid w:val="00274DA0"/>
    <w:rsid w:val="00276BC1"/>
    <w:rsid w:val="0027738E"/>
    <w:rsid w:val="002807A8"/>
    <w:rsid w:val="002810A3"/>
    <w:rsid w:val="002820AC"/>
    <w:rsid w:val="00282FF3"/>
    <w:rsid w:val="002837F9"/>
    <w:rsid w:val="00285905"/>
    <w:rsid w:val="0028662B"/>
    <w:rsid w:val="00286BEF"/>
    <w:rsid w:val="00291130"/>
    <w:rsid w:val="00291D11"/>
    <w:rsid w:val="00292B23"/>
    <w:rsid w:val="00292B5C"/>
    <w:rsid w:val="00294C92"/>
    <w:rsid w:val="00296807"/>
    <w:rsid w:val="0029699A"/>
    <w:rsid w:val="002973DA"/>
    <w:rsid w:val="002A00F8"/>
    <w:rsid w:val="002A0B67"/>
    <w:rsid w:val="002A12FA"/>
    <w:rsid w:val="002A20EB"/>
    <w:rsid w:val="002A25C4"/>
    <w:rsid w:val="002A25E5"/>
    <w:rsid w:val="002A7553"/>
    <w:rsid w:val="002B114E"/>
    <w:rsid w:val="002B249F"/>
    <w:rsid w:val="002B25C3"/>
    <w:rsid w:val="002B3A55"/>
    <w:rsid w:val="002B5153"/>
    <w:rsid w:val="002B5767"/>
    <w:rsid w:val="002B5792"/>
    <w:rsid w:val="002C1ABE"/>
    <w:rsid w:val="002C1CBA"/>
    <w:rsid w:val="002C35BD"/>
    <w:rsid w:val="002C5B7B"/>
    <w:rsid w:val="002C5E5A"/>
    <w:rsid w:val="002D01B4"/>
    <w:rsid w:val="002D2159"/>
    <w:rsid w:val="002D3CD3"/>
    <w:rsid w:val="002D5AF3"/>
    <w:rsid w:val="002D68AD"/>
    <w:rsid w:val="002D6DEB"/>
    <w:rsid w:val="002E19B5"/>
    <w:rsid w:val="002E1E09"/>
    <w:rsid w:val="002E71A0"/>
    <w:rsid w:val="002E77DF"/>
    <w:rsid w:val="002F0A00"/>
    <w:rsid w:val="002F1E05"/>
    <w:rsid w:val="002F2565"/>
    <w:rsid w:val="002F2D2F"/>
    <w:rsid w:val="002F46CC"/>
    <w:rsid w:val="00300A73"/>
    <w:rsid w:val="00301F88"/>
    <w:rsid w:val="0030271D"/>
    <w:rsid w:val="00302AE3"/>
    <w:rsid w:val="003044F3"/>
    <w:rsid w:val="00304C1C"/>
    <w:rsid w:val="00307861"/>
    <w:rsid w:val="003133A4"/>
    <w:rsid w:val="00320C4E"/>
    <w:rsid w:val="00320CCE"/>
    <w:rsid w:val="0032114D"/>
    <w:rsid w:val="0032322B"/>
    <w:rsid w:val="003251B9"/>
    <w:rsid w:val="00325D60"/>
    <w:rsid w:val="00326909"/>
    <w:rsid w:val="00336F76"/>
    <w:rsid w:val="00337227"/>
    <w:rsid w:val="00337B45"/>
    <w:rsid w:val="003416F9"/>
    <w:rsid w:val="003459F4"/>
    <w:rsid w:val="0034689B"/>
    <w:rsid w:val="00347E3E"/>
    <w:rsid w:val="00350D90"/>
    <w:rsid w:val="00351052"/>
    <w:rsid w:val="00351657"/>
    <w:rsid w:val="0035165B"/>
    <w:rsid w:val="003516E4"/>
    <w:rsid w:val="00355138"/>
    <w:rsid w:val="00356932"/>
    <w:rsid w:val="00356A06"/>
    <w:rsid w:val="003572E5"/>
    <w:rsid w:val="0036312C"/>
    <w:rsid w:val="003632FF"/>
    <w:rsid w:val="00363451"/>
    <w:rsid w:val="00363E26"/>
    <w:rsid w:val="0036750F"/>
    <w:rsid w:val="003701F2"/>
    <w:rsid w:val="003716E1"/>
    <w:rsid w:val="00372E40"/>
    <w:rsid w:val="00374351"/>
    <w:rsid w:val="003752F3"/>
    <w:rsid w:val="00377C60"/>
    <w:rsid w:val="00380625"/>
    <w:rsid w:val="0038182E"/>
    <w:rsid w:val="0038312F"/>
    <w:rsid w:val="003867D4"/>
    <w:rsid w:val="00387981"/>
    <w:rsid w:val="00387D55"/>
    <w:rsid w:val="00390453"/>
    <w:rsid w:val="00392D06"/>
    <w:rsid w:val="00394F9A"/>
    <w:rsid w:val="00396D08"/>
    <w:rsid w:val="003A35CA"/>
    <w:rsid w:val="003A3B36"/>
    <w:rsid w:val="003A6DE9"/>
    <w:rsid w:val="003A797D"/>
    <w:rsid w:val="003B32F5"/>
    <w:rsid w:val="003B380E"/>
    <w:rsid w:val="003B3CEF"/>
    <w:rsid w:val="003B7C81"/>
    <w:rsid w:val="003C03E3"/>
    <w:rsid w:val="003C5C30"/>
    <w:rsid w:val="003C6446"/>
    <w:rsid w:val="003C70D2"/>
    <w:rsid w:val="003C73DD"/>
    <w:rsid w:val="003D0A60"/>
    <w:rsid w:val="003D22F1"/>
    <w:rsid w:val="003D4D20"/>
    <w:rsid w:val="003D6413"/>
    <w:rsid w:val="003D649C"/>
    <w:rsid w:val="003E0C5B"/>
    <w:rsid w:val="003E24DC"/>
    <w:rsid w:val="003E2B6F"/>
    <w:rsid w:val="003E4232"/>
    <w:rsid w:val="003E460F"/>
    <w:rsid w:val="003E48DB"/>
    <w:rsid w:val="003E5225"/>
    <w:rsid w:val="003E57DC"/>
    <w:rsid w:val="003F2758"/>
    <w:rsid w:val="003F41C3"/>
    <w:rsid w:val="003F639E"/>
    <w:rsid w:val="003F7CE0"/>
    <w:rsid w:val="00402433"/>
    <w:rsid w:val="0040299E"/>
    <w:rsid w:val="00402C79"/>
    <w:rsid w:val="0040416B"/>
    <w:rsid w:val="0040578D"/>
    <w:rsid w:val="004059CA"/>
    <w:rsid w:val="004069E5"/>
    <w:rsid w:val="00410413"/>
    <w:rsid w:val="004157F9"/>
    <w:rsid w:val="00416657"/>
    <w:rsid w:val="00417323"/>
    <w:rsid w:val="004173D9"/>
    <w:rsid w:val="0041786A"/>
    <w:rsid w:val="00423462"/>
    <w:rsid w:val="00425BED"/>
    <w:rsid w:val="00426998"/>
    <w:rsid w:val="00426B54"/>
    <w:rsid w:val="004316B3"/>
    <w:rsid w:val="00431AC9"/>
    <w:rsid w:val="00432361"/>
    <w:rsid w:val="00432DB9"/>
    <w:rsid w:val="00434EAD"/>
    <w:rsid w:val="004356DD"/>
    <w:rsid w:val="004363A4"/>
    <w:rsid w:val="004379DF"/>
    <w:rsid w:val="00437C91"/>
    <w:rsid w:val="00437D76"/>
    <w:rsid w:val="0044247C"/>
    <w:rsid w:val="00442E29"/>
    <w:rsid w:val="00446200"/>
    <w:rsid w:val="00446585"/>
    <w:rsid w:val="0044765A"/>
    <w:rsid w:val="00451E64"/>
    <w:rsid w:val="00452344"/>
    <w:rsid w:val="00455E16"/>
    <w:rsid w:val="00457DCD"/>
    <w:rsid w:val="0046289D"/>
    <w:rsid w:val="00462F80"/>
    <w:rsid w:val="004641A0"/>
    <w:rsid w:val="00464A36"/>
    <w:rsid w:val="004655D8"/>
    <w:rsid w:val="00465D6A"/>
    <w:rsid w:val="004722C3"/>
    <w:rsid w:val="00473429"/>
    <w:rsid w:val="004779D0"/>
    <w:rsid w:val="004810F1"/>
    <w:rsid w:val="00483190"/>
    <w:rsid w:val="00485851"/>
    <w:rsid w:val="00485B8D"/>
    <w:rsid w:val="00486578"/>
    <w:rsid w:val="00490F8A"/>
    <w:rsid w:val="00493E23"/>
    <w:rsid w:val="00495D30"/>
    <w:rsid w:val="004A00F0"/>
    <w:rsid w:val="004A344C"/>
    <w:rsid w:val="004A3EE8"/>
    <w:rsid w:val="004A4AAA"/>
    <w:rsid w:val="004A5277"/>
    <w:rsid w:val="004B1F0F"/>
    <w:rsid w:val="004C2EC3"/>
    <w:rsid w:val="004C399B"/>
    <w:rsid w:val="004C7A5C"/>
    <w:rsid w:val="004D0C66"/>
    <w:rsid w:val="004D5BB9"/>
    <w:rsid w:val="004D627A"/>
    <w:rsid w:val="004E117D"/>
    <w:rsid w:val="004E425D"/>
    <w:rsid w:val="004E6A17"/>
    <w:rsid w:val="004E6B69"/>
    <w:rsid w:val="004F0B1F"/>
    <w:rsid w:val="004F34AA"/>
    <w:rsid w:val="004F35FE"/>
    <w:rsid w:val="004F7B1D"/>
    <w:rsid w:val="00500708"/>
    <w:rsid w:val="0050300A"/>
    <w:rsid w:val="00503CCB"/>
    <w:rsid w:val="00503D07"/>
    <w:rsid w:val="00505B81"/>
    <w:rsid w:val="00507C83"/>
    <w:rsid w:val="005127C9"/>
    <w:rsid w:val="00513BD4"/>
    <w:rsid w:val="00521EA4"/>
    <w:rsid w:val="00524FC4"/>
    <w:rsid w:val="00525C27"/>
    <w:rsid w:val="005266FB"/>
    <w:rsid w:val="005316C3"/>
    <w:rsid w:val="00532699"/>
    <w:rsid w:val="005356DD"/>
    <w:rsid w:val="00535E2D"/>
    <w:rsid w:val="00537624"/>
    <w:rsid w:val="00540B54"/>
    <w:rsid w:val="00541563"/>
    <w:rsid w:val="005425FB"/>
    <w:rsid w:val="00542744"/>
    <w:rsid w:val="005435B0"/>
    <w:rsid w:val="00543996"/>
    <w:rsid w:val="00543BBB"/>
    <w:rsid w:val="00546DE5"/>
    <w:rsid w:val="005473B7"/>
    <w:rsid w:val="005527F3"/>
    <w:rsid w:val="00552F38"/>
    <w:rsid w:val="0055316B"/>
    <w:rsid w:val="005533B0"/>
    <w:rsid w:val="00554154"/>
    <w:rsid w:val="00554D9B"/>
    <w:rsid w:val="00554F60"/>
    <w:rsid w:val="00555068"/>
    <w:rsid w:val="005553A3"/>
    <w:rsid w:val="005578A3"/>
    <w:rsid w:val="00560EAD"/>
    <w:rsid w:val="00561E64"/>
    <w:rsid w:val="00562402"/>
    <w:rsid w:val="00570D40"/>
    <w:rsid w:val="00571F25"/>
    <w:rsid w:val="00572556"/>
    <w:rsid w:val="0057400F"/>
    <w:rsid w:val="00574B0D"/>
    <w:rsid w:val="00575C24"/>
    <w:rsid w:val="00581B44"/>
    <w:rsid w:val="00583205"/>
    <w:rsid w:val="00583721"/>
    <w:rsid w:val="00584D66"/>
    <w:rsid w:val="005863CC"/>
    <w:rsid w:val="005874B7"/>
    <w:rsid w:val="00587E52"/>
    <w:rsid w:val="00591EA8"/>
    <w:rsid w:val="00592627"/>
    <w:rsid w:val="00594454"/>
    <w:rsid w:val="00596692"/>
    <w:rsid w:val="00597913"/>
    <w:rsid w:val="005A1841"/>
    <w:rsid w:val="005A2DC9"/>
    <w:rsid w:val="005A3CA7"/>
    <w:rsid w:val="005A3E09"/>
    <w:rsid w:val="005A4061"/>
    <w:rsid w:val="005A407F"/>
    <w:rsid w:val="005A4C50"/>
    <w:rsid w:val="005A69EC"/>
    <w:rsid w:val="005B033C"/>
    <w:rsid w:val="005B12BB"/>
    <w:rsid w:val="005C52AC"/>
    <w:rsid w:val="005C5E8A"/>
    <w:rsid w:val="005C6341"/>
    <w:rsid w:val="005D456A"/>
    <w:rsid w:val="005E091F"/>
    <w:rsid w:val="005E36E3"/>
    <w:rsid w:val="005E5F02"/>
    <w:rsid w:val="005F0791"/>
    <w:rsid w:val="005F59FC"/>
    <w:rsid w:val="005F64C2"/>
    <w:rsid w:val="005F650F"/>
    <w:rsid w:val="005F6A60"/>
    <w:rsid w:val="005F7CAB"/>
    <w:rsid w:val="006041A6"/>
    <w:rsid w:val="0060534A"/>
    <w:rsid w:val="006068AB"/>
    <w:rsid w:val="00610B92"/>
    <w:rsid w:val="00613706"/>
    <w:rsid w:val="00613A54"/>
    <w:rsid w:val="00613B80"/>
    <w:rsid w:val="00614088"/>
    <w:rsid w:val="0061421A"/>
    <w:rsid w:val="00615EAF"/>
    <w:rsid w:val="0062508E"/>
    <w:rsid w:val="00627E1C"/>
    <w:rsid w:val="006312BE"/>
    <w:rsid w:val="00631B65"/>
    <w:rsid w:val="0063334A"/>
    <w:rsid w:val="00633A82"/>
    <w:rsid w:val="00637F6B"/>
    <w:rsid w:val="00640098"/>
    <w:rsid w:val="00641112"/>
    <w:rsid w:val="006425DA"/>
    <w:rsid w:val="0064321F"/>
    <w:rsid w:val="006443F9"/>
    <w:rsid w:val="00646C2A"/>
    <w:rsid w:val="0064718E"/>
    <w:rsid w:val="00647206"/>
    <w:rsid w:val="006539D2"/>
    <w:rsid w:val="006551F1"/>
    <w:rsid w:val="00656579"/>
    <w:rsid w:val="006569B6"/>
    <w:rsid w:val="00657DB0"/>
    <w:rsid w:val="00660800"/>
    <w:rsid w:val="00663A40"/>
    <w:rsid w:val="006646F6"/>
    <w:rsid w:val="0066582E"/>
    <w:rsid w:val="00681F4D"/>
    <w:rsid w:val="0068334C"/>
    <w:rsid w:val="0068486C"/>
    <w:rsid w:val="00684F81"/>
    <w:rsid w:val="006855F6"/>
    <w:rsid w:val="0068650B"/>
    <w:rsid w:val="0068701C"/>
    <w:rsid w:val="00691416"/>
    <w:rsid w:val="00695E1C"/>
    <w:rsid w:val="00695F1B"/>
    <w:rsid w:val="0069640F"/>
    <w:rsid w:val="00696CD1"/>
    <w:rsid w:val="006A04C7"/>
    <w:rsid w:val="006A1887"/>
    <w:rsid w:val="006A4549"/>
    <w:rsid w:val="006A6083"/>
    <w:rsid w:val="006A634B"/>
    <w:rsid w:val="006A6425"/>
    <w:rsid w:val="006B36B8"/>
    <w:rsid w:val="006B3D2A"/>
    <w:rsid w:val="006B61DD"/>
    <w:rsid w:val="006C0DBC"/>
    <w:rsid w:val="006C3115"/>
    <w:rsid w:val="006C367C"/>
    <w:rsid w:val="006C37BD"/>
    <w:rsid w:val="006C6178"/>
    <w:rsid w:val="006C765E"/>
    <w:rsid w:val="006C7969"/>
    <w:rsid w:val="006D2743"/>
    <w:rsid w:val="006D5A0D"/>
    <w:rsid w:val="006D74AA"/>
    <w:rsid w:val="006E21B8"/>
    <w:rsid w:val="006E6DE4"/>
    <w:rsid w:val="006E7212"/>
    <w:rsid w:val="006F1464"/>
    <w:rsid w:val="006F2289"/>
    <w:rsid w:val="006F3FDF"/>
    <w:rsid w:val="00701535"/>
    <w:rsid w:val="007036F9"/>
    <w:rsid w:val="00703F80"/>
    <w:rsid w:val="00704110"/>
    <w:rsid w:val="007046E2"/>
    <w:rsid w:val="007061C6"/>
    <w:rsid w:val="007071C8"/>
    <w:rsid w:val="0071162D"/>
    <w:rsid w:val="00711A9F"/>
    <w:rsid w:val="007134EE"/>
    <w:rsid w:val="00713B10"/>
    <w:rsid w:val="00713EA4"/>
    <w:rsid w:val="00715DF5"/>
    <w:rsid w:val="007166B3"/>
    <w:rsid w:val="007167FA"/>
    <w:rsid w:val="007173FA"/>
    <w:rsid w:val="007217B9"/>
    <w:rsid w:val="0072707E"/>
    <w:rsid w:val="007305BD"/>
    <w:rsid w:val="0073174C"/>
    <w:rsid w:val="00732441"/>
    <w:rsid w:val="00736C21"/>
    <w:rsid w:val="007422D2"/>
    <w:rsid w:val="0074259D"/>
    <w:rsid w:val="00742768"/>
    <w:rsid w:val="007439BD"/>
    <w:rsid w:val="0074560B"/>
    <w:rsid w:val="00746537"/>
    <w:rsid w:val="0074720A"/>
    <w:rsid w:val="007505D8"/>
    <w:rsid w:val="00750BC9"/>
    <w:rsid w:val="00754043"/>
    <w:rsid w:val="00754584"/>
    <w:rsid w:val="00754644"/>
    <w:rsid w:val="00754E39"/>
    <w:rsid w:val="00756710"/>
    <w:rsid w:val="00760A91"/>
    <w:rsid w:val="0076150A"/>
    <w:rsid w:val="00762316"/>
    <w:rsid w:val="00762793"/>
    <w:rsid w:val="00762C6C"/>
    <w:rsid w:val="00764D9E"/>
    <w:rsid w:val="00765681"/>
    <w:rsid w:val="00765DB1"/>
    <w:rsid w:val="00766FFC"/>
    <w:rsid w:val="00767A81"/>
    <w:rsid w:val="00780ADC"/>
    <w:rsid w:val="007810F6"/>
    <w:rsid w:val="00785425"/>
    <w:rsid w:val="007870B3"/>
    <w:rsid w:val="00790831"/>
    <w:rsid w:val="00791852"/>
    <w:rsid w:val="00793ECD"/>
    <w:rsid w:val="0079557A"/>
    <w:rsid w:val="007969EE"/>
    <w:rsid w:val="00796A0F"/>
    <w:rsid w:val="007A186F"/>
    <w:rsid w:val="007A2164"/>
    <w:rsid w:val="007A338A"/>
    <w:rsid w:val="007A4B6D"/>
    <w:rsid w:val="007A4C09"/>
    <w:rsid w:val="007A5CAA"/>
    <w:rsid w:val="007A70B9"/>
    <w:rsid w:val="007B38A8"/>
    <w:rsid w:val="007B4CCE"/>
    <w:rsid w:val="007C12F7"/>
    <w:rsid w:val="007C1FFB"/>
    <w:rsid w:val="007C293E"/>
    <w:rsid w:val="007C31B5"/>
    <w:rsid w:val="007C36E1"/>
    <w:rsid w:val="007C50D2"/>
    <w:rsid w:val="007D0DE6"/>
    <w:rsid w:val="007D306D"/>
    <w:rsid w:val="007D4D52"/>
    <w:rsid w:val="007E0579"/>
    <w:rsid w:val="007E1870"/>
    <w:rsid w:val="007E2DF7"/>
    <w:rsid w:val="007E7389"/>
    <w:rsid w:val="007E7D2E"/>
    <w:rsid w:val="007F10F5"/>
    <w:rsid w:val="007F2334"/>
    <w:rsid w:val="007F25C8"/>
    <w:rsid w:val="00801AD6"/>
    <w:rsid w:val="008027F1"/>
    <w:rsid w:val="00803CDC"/>
    <w:rsid w:val="00805563"/>
    <w:rsid w:val="00810989"/>
    <w:rsid w:val="00817F9E"/>
    <w:rsid w:val="00825BC9"/>
    <w:rsid w:val="00825CA0"/>
    <w:rsid w:val="00826764"/>
    <w:rsid w:val="00827C31"/>
    <w:rsid w:val="00830B7C"/>
    <w:rsid w:val="00832299"/>
    <w:rsid w:val="00837BFA"/>
    <w:rsid w:val="008405B5"/>
    <w:rsid w:val="0084199C"/>
    <w:rsid w:val="00841B87"/>
    <w:rsid w:val="00845B7C"/>
    <w:rsid w:val="008505C0"/>
    <w:rsid w:val="008508F7"/>
    <w:rsid w:val="00850A39"/>
    <w:rsid w:val="00852E18"/>
    <w:rsid w:val="00853DE0"/>
    <w:rsid w:val="00854644"/>
    <w:rsid w:val="00855468"/>
    <w:rsid w:val="00855F11"/>
    <w:rsid w:val="0085799B"/>
    <w:rsid w:val="008604E9"/>
    <w:rsid w:val="00862395"/>
    <w:rsid w:val="0086458F"/>
    <w:rsid w:val="00865073"/>
    <w:rsid w:val="008665EC"/>
    <w:rsid w:val="00871091"/>
    <w:rsid w:val="008719FC"/>
    <w:rsid w:val="00871F0A"/>
    <w:rsid w:val="008755B9"/>
    <w:rsid w:val="008763D4"/>
    <w:rsid w:val="00880925"/>
    <w:rsid w:val="00880BBB"/>
    <w:rsid w:val="00883E09"/>
    <w:rsid w:val="00885F81"/>
    <w:rsid w:val="00892E81"/>
    <w:rsid w:val="00893D28"/>
    <w:rsid w:val="0089482E"/>
    <w:rsid w:val="008959C6"/>
    <w:rsid w:val="008A040B"/>
    <w:rsid w:val="008A15CE"/>
    <w:rsid w:val="008A1D8E"/>
    <w:rsid w:val="008A3E76"/>
    <w:rsid w:val="008A5520"/>
    <w:rsid w:val="008A5F51"/>
    <w:rsid w:val="008A6534"/>
    <w:rsid w:val="008A6E04"/>
    <w:rsid w:val="008A720C"/>
    <w:rsid w:val="008B0B0A"/>
    <w:rsid w:val="008B276E"/>
    <w:rsid w:val="008B33E4"/>
    <w:rsid w:val="008B349A"/>
    <w:rsid w:val="008B3E96"/>
    <w:rsid w:val="008B5CEB"/>
    <w:rsid w:val="008B794A"/>
    <w:rsid w:val="008C1098"/>
    <w:rsid w:val="008C2321"/>
    <w:rsid w:val="008C4EF9"/>
    <w:rsid w:val="008C59C2"/>
    <w:rsid w:val="008C62D5"/>
    <w:rsid w:val="008C69CF"/>
    <w:rsid w:val="008C6A9D"/>
    <w:rsid w:val="008C7ED1"/>
    <w:rsid w:val="008D20A5"/>
    <w:rsid w:val="008D4201"/>
    <w:rsid w:val="008D432B"/>
    <w:rsid w:val="008D57E7"/>
    <w:rsid w:val="008D5AFB"/>
    <w:rsid w:val="008D75A8"/>
    <w:rsid w:val="008E1264"/>
    <w:rsid w:val="008E1772"/>
    <w:rsid w:val="008E2B6D"/>
    <w:rsid w:val="008E3365"/>
    <w:rsid w:val="008E3C56"/>
    <w:rsid w:val="008E3F08"/>
    <w:rsid w:val="008E608F"/>
    <w:rsid w:val="008F00A3"/>
    <w:rsid w:val="008F07EB"/>
    <w:rsid w:val="008F42E4"/>
    <w:rsid w:val="008F6BD2"/>
    <w:rsid w:val="008F7CAD"/>
    <w:rsid w:val="009012BE"/>
    <w:rsid w:val="00901507"/>
    <w:rsid w:val="00902294"/>
    <w:rsid w:val="00902C9C"/>
    <w:rsid w:val="00903CA2"/>
    <w:rsid w:val="00905EB9"/>
    <w:rsid w:val="00906F30"/>
    <w:rsid w:val="00911F08"/>
    <w:rsid w:val="00912313"/>
    <w:rsid w:val="00913F36"/>
    <w:rsid w:val="00917C5C"/>
    <w:rsid w:val="00921B77"/>
    <w:rsid w:val="00926013"/>
    <w:rsid w:val="00926340"/>
    <w:rsid w:val="00926432"/>
    <w:rsid w:val="009274EF"/>
    <w:rsid w:val="009334C6"/>
    <w:rsid w:val="00934920"/>
    <w:rsid w:val="009353A0"/>
    <w:rsid w:val="00942BDE"/>
    <w:rsid w:val="00945381"/>
    <w:rsid w:val="009515F8"/>
    <w:rsid w:val="00952572"/>
    <w:rsid w:val="00954832"/>
    <w:rsid w:val="00960346"/>
    <w:rsid w:val="00962062"/>
    <w:rsid w:val="0096270B"/>
    <w:rsid w:val="009633B0"/>
    <w:rsid w:val="00964ACB"/>
    <w:rsid w:val="00965B07"/>
    <w:rsid w:val="0096668E"/>
    <w:rsid w:val="009666C7"/>
    <w:rsid w:val="0096745E"/>
    <w:rsid w:val="00967993"/>
    <w:rsid w:val="009728C3"/>
    <w:rsid w:val="00972FC3"/>
    <w:rsid w:val="0097619A"/>
    <w:rsid w:val="0098630B"/>
    <w:rsid w:val="00990DA5"/>
    <w:rsid w:val="00991078"/>
    <w:rsid w:val="00991233"/>
    <w:rsid w:val="00993CDE"/>
    <w:rsid w:val="0099546E"/>
    <w:rsid w:val="009956F0"/>
    <w:rsid w:val="00997184"/>
    <w:rsid w:val="009A268E"/>
    <w:rsid w:val="009A5F1B"/>
    <w:rsid w:val="009A6BC1"/>
    <w:rsid w:val="009A70F8"/>
    <w:rsid w:val="009A7920"/>
    <w:rsid w:val="009B0752"/>
    <w:rsid w:val="009B48E0"/>
    <w:rsid w:val="009B49CF"/>
    <w:rsid w:val="009B6843"/>
    <w:rsid w:val="009C5054"/>
    <w:rsid w:val="009C6814"/>
    <w:rsid w:val="009C7D90"/>
    <w:rsid w:val="009D1006"/>
    <w:rsid w:val="009D46D3"/>
    <w:rsid w:val="009D5897"/>
    <w:rsid w:val="009E161C"/>
    <w:rsid w:val="009E279E"/>
    <w:rsid w:val="009E2A10"/>
    <w:rsid w:val="009E4919"/>
    <w:rsid w:val="009E625C"/>
    <w:rsid w:val="009E6E36"/>
    <w:rsid w:val="009E7D33"/>
    <w:rsid w:val="009F0F3F"/>
    <w:rsid w:val="009F1C17"/>
    <w:rsid w:val="009F20D4"/>
    <w:rsid w:val="009F391C"/>
    <w:rsid w:val="009F3C0B"/>
    <w:rsid w:val="009F3DA1"/>
    <w:rsid w:val="009F7A16"/>
    <w:rsid w:val="00A01E12"/>
    <w:rsid w:val="00A0468F"/>
    <w:rsid w:val="00A05B43"/>
    <w:rsid w:val="00A05EFA"/>
    <w:rsid w:val="00A077E2"/>
    <w:rsid w:val="00A10322"/>
    <w:rsid w:val="00A108BC"/>
    <w:rsid w:val="00A1620E"/>
    <w:rsid w:val="00A20831"/>
    <w:rsid w:val="00A22379"/>
    <w:rsid w:val="00A2375A"/>
    <w:rsid w:val="00A23E98"/>
    <w:rsid w:val="00A25D86"/>
    <w:rsid w:val="00A30564"/>
    <w:rsid w:val="00A316B2"/>
    <w:rsid w:val="00A32C63"/>
    <w:rsid w:val="00A33F03"/>
    <w:rsid w:val="00A36B1C"/>
    <w:rsid w:val="00A3786A"/>
    <w:rsid w:val="00A403A4"/>
    <w:rsid w:val="00A4092B"/>
    <w:rsid w:val="00A44257"/>
    <w:rsid w:val="00A44C5E"/>
    <w:rsid w:val="00A45004"/>
    <w:rsid w:val="00A45877"/>
    <w:rsid w:val="00A45F63"/>
    <w:rsid w:val="00A474C5"/>
    <w:rsid w:val="00A51861"/>
    <w:rsid w:val="00A55B42"/>
    <w:rsid w:val="00A56C8A"/>
    <w:rsid w:val="00A571A1"/>
    <w:rsid w:val="00A60359"/>
    <w:rsid w:val="00A60F33"/>
    <w:rsid w:val="00A70502"/>
    <w:rsid w:val="00A706D9"/>
    <w:rsid w:val="00A70FA9"/>
    <w:rsid w:val="00A75619"/>
    <w:rsid w:val="00A75DE7"/>
    <w:rsid w:val="00A763D8"/>
    <w:rsid w:val="00A867FD"/>
    <w:rsid w:val="00A86ABB"/>
    <w:rsid w:val="00A86E70"/>
    <w:rsid w:val="00A87A93"/>
    <w:rsid w:val="00A94555"/>
    <w:rsid w:val="00AA1A02"/>
    <w:rsid w:val="00AA1E5F"/>
    <w:rsid w:val="00AA257D"/>
    <w:rsid w:val="00AA45A7"/>
    <w:rsid w:val="00AA527E"/>
    <w:rsid w:val="00AA75B5"/>
    <w:rsid w:val="00AB0CC3"/>
    <w:rsid w:val="00AB22ED"/>
    <w:rsid w:val="00AB2C4A"/>
    <w:rsid w:val="00AB4D01"/>
    <w:rsid w:val="00AB60FE"/>
    <w:rsid w:val="00AB7240"/>
    <w:rsid w:val="00AC2C83"/>
    <w:rsid w:val="00AC376F"/>
    <w:rsid w:val="00AD0527"/>
    <w:rsid w:val="00AD071D"/>
    <w:rsid w:val="00AD0A75"/>
    <w:rsid w:val="00AD2B9F"/>
    <w:rsid w:val="00AD3B58"/>
    <w:rsid w:val="00AD4536"/>
    <w:rsid w:val="00AD6173"/>
    <w:rsid w:val="00AE21FD"/>
    <w:rsid w:val="00AE2EBD"/>
    <w:rsid w:val="00AE4631"/>
    <w:rsid w:val="00AE532C"/>
    <w:rsid w:val="00AE78C9"/>
    <w:rsid w:val="00AF4A26"/>
    <w:rsid w:val="00AF4DEB"/>
    <w:rsid w:val="00AF7FE4"/>
    <w:rsid w:val="00B01AED"/>
    <w:rsid w:val="00B0354D"/>
    <w:rsid w:val="00B04A57"/>
    <w:rsid w:val="00B06B59"/>
    <w:rsid w:val="00B06D6D"/>
    <w:rsid w:val="00B0717F"/>
    <w:rsid w:val="00B0732D"/>
    <w:rsid w:val="00B10FBE"/>
    <w:rsid w:val="00B1542A"/>
    <w:rsid w:val="00B16FCE"/>
    <w:rsid w:val="00B1782C"/>
    <w:rsid w:val="00B2179D"/>
    <w:rsid w:val="00B227CA"/>
    <w:rsid w:val="00B24C9A"/>
    <w:rsid w:val="00B25A1E"/>
    <w:rsid w:val="00B25A94"/>
    <w:rsid w:val="00B27EEE"/>
    <w:rsid w:val="00B308BE"/>
    <w:rsid w:val="00B3713F"/>
    <w:rsid w:val="00B41DF5"/>
    <w:rsid w:val="00B448C7"/>
    <w:rsid w:val="00B46607"/>
    <w:rsid w:val="00B51B0C"/>
    <w:rsid w:val="00B521F4"/>
    <w:rsid w:val="00B53470"/>
    <w:rsid w:val="00B5490C"/>
    <w:rsid w:val="00B54C5C"/>
    <w:rsid w:val="00B5648D"/>
    <w:rsid w:val="00B60C98"/>
    <w:rsid w:val="00B632D0"/>
    <w:rsid w:val="00B71275"/>
    <w:rsid w:val="00B71F86"/>
    <w:rsid w:val="00B72E54"/>
    <w:rsid w:val="00B7347E"/>
    <w:rsid w:val="00B7393A"/>
    <w:rsid w:val="00B802CB"/>
    <w:rsid w:val="00B8086A"/>
    <w:rsid w:val="00B8122E"/>
    <w:rsid w:val="00B81ADB"/>
    <w:rsid w:val="00B81B94"/>
    <w:rsid w:val="00B82048"/>
    <w:rsid w:val="00B82D8A"/>
    <w:rsid w:val="00B8462F"/>
    <w:rsid w:val="00B862CE"/>
    <w:rsid w:val="00B875C6"/>
    <w:rsid w:val="00B87D7D"/>
    <w:rsid w:val="00B90C11"/>
    <w:rsid w:val="00B93284"/>
    <w:rsid w:val="00B932D4"/>
    <w:rsid w:val="00B96BAE"/>
    <w:rsid w:val="00BA0AC1"/>
    <w:rsid w:val="00BA244A"/>
    <w:rsid w:val="00BA3524"/>
    <w:rsid w:val="00BA40CE"/>
    <w:rsid w:val="00BA4663"/>
    <w:rsid w:val="00BA4A04"/>
    <w:rsid w:val="00BA4EB0"/>
    <w:rsid w:val="00BA5979"/>
    <w:rsid w:val="00BB3BE7"/>
    <w:rsid w:val="00BB6D02"/>
    <w:rsid w:val="00BC22DA"/>
    <w:rsid w:val="00BC2AEC"/>
    <w:rsid w:val="00BC4C59"/>
    <w:rsid w:val="00BC78BC"/>
    <w:rsid w:val="00BD0AFA"/>
    <w:rsid w:val="00BD3B83"/>
    <w:rsid w:val="00BD63FA"/>
    <w:rsid w:val="00BD7FC5"/>
    <w:rsid w:val="00BE465F"/>
    <w:rsid w:val="00BF23C9"/>
    <w:rsid w:val="00BF395D"/>
    <w:rsid w:val="00BF44A4"/>
    <w:rsid w:val="00C00C32"/>
    <w:rsid w:val="00C010BF"/>
    <w:rsid w:val="00C02B85"/>
    <w:rsid w:val="00C02E38"/>
    <w:rsid w:val="00C03950"/>
    <w:rsid w:val="00C0415A"/>
    <w:rsid w:val="00C06FE8"/>
    <w:rsid w:val="00C12FFC"/>
    <w:rsid w:val="00C14689"/>
    <w:rsid w:val="00C16D02"/>
    <w:rsid w:val="00C172E8"/>
    <w:rsid w:val="00C24941"/>
    <w:rsid w:val="00C250E2"/>
    <w:rsid w:val="00C26EE8"/>
    <w:rsid w:val="00C27C5F"/>
    <w:rsid w:val="00C30B85"/>
    <w:rsid w:val="00C31621"/>
    <w:rsid w:val="00C32A70"/>
    <w:rsid w:val="00C362E7"/>
    <w:rsid w:val="00C43355"/>
    <w:rsid w:val="00C43BCA"/>
    <w:rsid w:val="00C46D58"/>
    <w:rsid w:val="00C51743"/>
    <w:rsid w:val="00C51CB9"/>
    <w:rsid w:val="00C549B8"/>
    <w:rsid w:val="00C54AA7"/>
    <w:rsid w:val="00C54CDE"/>
    <w:rsid w:val="00C5618B"/>
    <w:rsid w:val="00C564A8"/>
    <w:rsid w:val="00C57C66"/>
    <w:rsid w:val="00C60D01"/>
    <w:rsid w:val="00C61EF2"/>
    <w:rsid w:val="00C6284E"/>
    <w:rsid w:val="00C64DAC"/>
    <w:rsid w:val="00C6739E"/>
    <w:rsid w:val="00C701B3"/>
    <w:rsid w:val="00C70AE8"/>
    <w:rsid w:val="00C71D03"/>
    <w:rsid w:val="00C747EE"/>
    <w:rsid w:val="00C760E8"/>
    <w:rsid w:val="00C76401"/>
    <w:rsid w:val="00C77DC9"/>
    <w:rsid w:val="00C8098C"/>
    <w:rsid w:val="00C83507"/>
    <w:rsid w:val="00C83F74"/>
    <w:rsid w:val="00C870A2"/>
    <w:rsid w:val="00C901D2"/>
    <w:rsid w:val="00C905E3"/>
    <w:rsid w:val="00C91460"/>
    <w:rsid w:val="00C965CC"/>
    <w:rsid w:val="00C9713B"/>
    <w:rsid w:val="00C97514"/>
    <w:rsid w:val="00CA1D52"/>
    <w:rsid w:val="00CA3FFD"/>
    <w:rsid w:val="00CA552B"/>
    <w:rsid w:val="00CA6BD2"/>
    <w:rsid w:val="00CB0AAD"/>
    <w:rsid w:val="00CB1562"/>
    <w:rsid w:val="00CB1F53"/>
    <w:rsid w:val="00CB2B0D"/>
    <w:rsid w:val="00CB7ADF"/>
    <w:rsid w:val="00CB7E25"/>
    <w:rsid w:val="00CC1D0D"/>
    <w:rsid w:val="00CC2F9B"/>
    <w:rsid w:val="00CC3246"/>
    <w:rsid w:val="00CC3F59"/>
    <w:rsid w:val="00CC61E5"/>
    <w:rsid w:val="00CC67C6"/>
    <w:rsid w:val="00CC7186"/>
    <w:rsid w:val="00CC7C53"/>
    <w:rsid w:val="00CD0C3A"/>
    <w:rsid w:val="00CD1117"/>
    <w:rsid w:val="00CD138C"/>
    <w:rsid w:val="00CD1C5E"/>
    <w:rsid w:val="00CD280B"/>
    <w:rsid w:val="00CD3E3A"/>
    <w:rsid w:val="00CD4037"/>
    <w:rsid w:val="00CE190B"/>
    <w:rsid w:val="00CE1D40"/>
    <w:rsid w:val="00CE28C2"/>
    <w:rsid w:val="00CE2E7D"/>
    <w:rsid w:val="00CE382F"/>
    <w:rsid w:val="00CE3CBB"/>
    <w:rsid w:val="00CE50A4"/>
    <w:rsid w:val="00CE5A1E"/>
    <w:rsid w:val="00CE6185"/>
    <w:rsid w:val="00CE674D"/>
    <w:rsid w:val="00CE6D4D"/>
    <w:rsid w:val="00CE76DB"/>
    <w:rsid w:val="00CF1969"/>
    <w:rsid w:val="00CF3B2B"/>
    <w:rsid w:val="00CF56FC"/>
    <w:rsid w:val="00CF6F0F"/>
    <w:rsid w:val="00D01975"/>
    <w:rsid w:val="00D02FB2"/>
    <w:rsid w:val="00D031C2"/>
    <w:rsid w:val="00D03D9B"/>
    <w:rsid w:val="00D03F5E"/>
    <w:rsid w:val="00D125B8"/>
    <w:rsid w:val="00D12B97"/>
    <w:rsid w:val="00D14F53"/>
    <w:rsid w:val="00D17FEE"/>
    <w:rsid w:val="00D2039C"/>
    <w:rsid w:val="00D22D99"/>
    <w:rsid w:val="00D262B1"/>
    <w:rsid w:val="00D26A0C"/>
    <w:rsid w:val="00D302A2"/>
    <w:rsid w:val="00D334DB"/>
    <w:rsid w:val="00D33CA7"/>
    <w:rsid w:val="00D343F3"/>
    <w:rsid w:val="00D4095E"/>
    <w:rsid w:val="00D41C67"/>
    <w:rsid w:val="00D427EC"/>
    <w:rsid w:val="00D4326B"/>
    <w:rsid w:val="00D44640"/>
    <w:rsid w:val="00D46003"/>
    <w:rsid w:val="00D46937"/>
    <w:rsid w:val="00D533A4"/>
    <w:rsid w:val="00D54A0E"/>
    <w:rsid w:val="00D61D0E"/>
    <w:rsid w:val="00D64AB0"/>
    <w:rsid w:val="00D732BB"/>
    <w:rsid w:val="00D7456F"/>
    <w:rsid w:val="00D748D3"/>
    <w:rsid w:val="00D75F4F"/>
    <w:rsid w:val="00D76B3A"/>
    <w:rsid w:val="00D81BDE"/>
    <w:rsid w:val="00D84840"/>
    <w:rsid w:val="00D85616"/>
    <w:rsid w:val="00D85B7B"/>
    <w:rsid w:val="00D90E7E"/>
    <w:rsid w:val="00D920B7"/>
    <w:rsid w:val="00D93FC9"/>
    <w:rsid w:val="00D943D5"/>
    <w:rsid w:val="00DA0C9D"/>
    <w:rsid w:val="00DA0FF4"/>
    <w:rsid w:val="00DA3304"/>
    <w:rsid w:val="00DA4207"/>
    <w:rsid w:val="00DA670F"/>
    <w:rsid w:val="00DB1BF1"/>
    <w:rsid w:val="00DB51AE"/>
    <w:rsid w:val="00DC13B6"/>
    <w:rsid w:val="00DC2D1A"/>
    <w:rsid w:val="00DC5584"/>
    <w:rsid w:val="00DC58AD"/>
    <w:rsid w:val="00DC5BC4"/>
    <w:rsid w:val="00DC7961"/>
    <w:rsid w:val="00DD20EE"/>
    <w:rsid w:val="00DD2B50"/>
    <w:rsid w:val="00DD2BEE"/>
    <w:rsid w:val="00DD5132"/>
    <w:rsid w:val="00DD5E6C"/>
    <w:rsid w:val="00DE0B35"/>
    <w:rsid w:val="00DE50E7"/>
    <w:rsid w:val="00DE6628"/>
    <w:rsid w:val="00DE7E21"/>
    <w:rsid w:val="00DF1D67"/>
    <w:rsid w:val="00DF321B"/>
    <w:rsid w:val="00DF3BCC"/>
    <w:rsid w:val="00DF6A1D"/>
    <w:rsid w:val="00DF6B50"/>
    <w:rsid w:val="00DF77FB"/>
    <w:rsid w:val="00E0149B"/>
    <w:rsid w:val="00E01C30"/>
    <w:rsid w:val="00E02A26"/>
    <w:rsid w:val="00E034A8"/>
    <w:rsid w:val="00E06729"/>
    <w:rsid w:val="00E06E80"/>
    <w:rsid w:val="00E07392"/>
    <w:rsid w:val="00E07FB9"/>
    <w:rsid w:val="00E10252"/>
    <w:rsid w:val="00E102B2"/>
    <w:rsid w:val="00E10B27"/>
    <w:rsid w:val="00E13963"/>
    <w:rsid w:val="00E14D0D"/>
    <w:rsid w:val="00E164C9"/>
    <w:rsid w:val="00E17098"/>
    <w:rsid w:val="00E17933"/>
    <w:rsid w:val="00E22349"/>
    <w:rsid w:val="00E24ED8"/>
    <w:rsid w:val="00E25460"/>
    <w:rsid w:val="00E31022"/>
    <w:rsid w:val="00E31C31"/>
    <w:rsid w:val="00E32BC5"/>
    <w:rsid w:val="00E343F4"/>
    <w:rsid w:val="00E3513B"/>
    <w:rsid w:val="00E35591"/>
    <w:rsid w:val="00E374B5"/>
    <w:rsid w:val="00E37B0A"/>
    <w:rsid w:val="00E40231"/>
    <w:rsid w:val="00E4081C"/>
    <w:rsid w:val="00E4137E"/>
    <w:rsid w:val="00E446B8"/>
    <w:rsid w:val="00E450B2"/>
    <w:rsid w:val="00E50650"/>
    <w:rsid w:val="00E52A20"/>
    <w:rsid w:val="00E5599E"/>
    <w:rsid w:val="00E56C26"/>
    <w:rsid w:val="00E63837"/>
    <w:rsid w:val="00E63B70"/>
    <w:rsid w:val="00E67BED"/>
    <w:rsid w:val="00E704F4"/>
    <w:rsid w:val="00E714B6"/>
    <w:rsid w:val="00E74067"/>
    <w:rsid w:val="00E821C8"/>
    <w:rsid w:val="00E825D3"/>
    <w:rsid w:val="00E831D5"/>
    <w:rsid w:val="00E843AE"/>
    <w:rsid w:val="00E846E6"/>
    <w:rsid w:val="00E85CED"/>
    <w:rsid w:val="00E87572"/>
    <w:rsid w:val="00E87E04"/>
    <w:rsid w:val="00E944DA"/>
    <w:rsid w:val="00E94907"/>
    <w:rsid w:val="00E951DC"/>
    <w:rsid w:val="00E96412"/>
    <w:rsid w:val="00EA24AB"/>
    <w:rsid w:val="00EA5035"/>
    <w:rsid w:val="00EA55BA"/>
    <w:rsid w:val="00EA5EEF"/>
    <w:rsid w:val="00EA6AF9"/>
    <w:rsid w:val="00EB0381"/>
    <w:rsid w:val="00EB0A81"/>
    <w:rsid w:val="00EB3484"/>
    <w:rsid w:val="00EB7C4B"/>
    <w:rsid w:val="00EC03CE"/>
    <w:rsid w:val="00EC73CA"/>
    <w:rsid w:val="00EC7967"/>
    <w:rsid w:val="00ED003A"/>
    <w:rsid w:val="00ED30D3"/>
    <w:rsid w:val="00ED39F1"/>
    <w:rsid w:val="00ED586F"/>
    <w:rsid w:val="00ED74FF"/>
    <w:rsid w:val="00ED7827"/>
    <w:rsid w:val="00EE0153"/>
    <w:rsid w:val="00EE142B"/>
    <w:rsid w:val="00EE3C35"/>
    <w:rsid w:val="00EE46BB"/>
    <w:rsid w:val="00EE5133"/>
    <w:rsid w:val="00EF55BD"/>
    <w:rsid w:val="00EF5BD8"/>
    <w:rsid w:val="00F00D95"/>
    <w:rsid w:val="00F02AB5"/>
    <w:rsid w:val="00F10377"/>
    <w:rsid w:val="00F11522"/>
    <w:rsid w:val="00F11C2C"/>
    <w:rsid w:val="00F21C82"/>
    <w:rsid w:val="00F237EE"/>
    <w:rsid w:val="00F24367"/>
    <w:rsid w:val="00F25010"/>
    <w:rsid w:val="00F2576C"/>
    <w:rsid w:val="00F25B1C"/>
    <w:rsid w:val="00F2745E"/>
    <w:rsid w:val="00F31B63"/>
    <w:rsid w:val="00F32F55"/>
    <w:rsid w:val="00F40E27"/>
    <w:rsid w:val="00F417E3"/>
    <w:rsid w:val="00F419E1"/>
    <w:rsid w:val="00F42112"/>
    <w:rsid w:val="00F46942"/>
    <w:rsid w:val="00F54E88"/>
    <w:rsid w:val="00F61EA5"/>
    <w:rsid w:val="00F62916"/>
    <w:rsid w:val="00F64836"/>
    <w:rsid w:val="00F654EC"/>
    <w:rsid w:val="00F6695F"/>
    <w:rsid w:val="00F719BD"/>
    <w:rsid w:val="00F72A05"/>
    <w:rsid w:val="00F7364C"/>
    <w:rsid w:val="00F741FA"/>
    <w:rsid w:val="00F74276"/>
    <w:rsid w:val="00F74D02"/>
    <w:rsid w:val="00F756A5"/>
    <w:rsid w:val="00F7613B"/>
    <w:rsid w:val="00F80971"/>
    <w:rsid w:val="00F839FF"/>
    <w:rsid w:val="00F86652"/>
    <w:rsid w:val="00F86DE6"/>
    <w:rsid w:val="00F91958"/>
    <w:rsid w:val="00F93E10"/>
    <w:rsid w:val="00F944C7"/>
    <w:rsid w:val="00F96286"/>
    <w:rsid w:val="00F97A5A"/>
    <w:rsid w:val="00F97ED7"/>
    <w:rsid w:val="00FA21A9"/>
    <w:rsid w:val="00FA45FC"/>
    <w:rsid w:val="00FB0B5C"/>
    <w:rsid w:val="00FB22DE"/>
    <w:rsid w:val="00FB2765"/>
    <w:rsid w:val="00FB2E4D"/>
    <w:rsid w:val="00FB3330"/>
    <w:rsid w:val="00FB3752"/>
    <w:rsid w:val="00FC0DB0"/>
    <w:rsid w:val="00FC1366"/>
    <w:rsid w:val="00FC36F3"/>
    <w:rsid w:val="00FC53A1"/>
    <w:rsid w:val="00FC57B5"/>
    <w:rsid w:val="00FC77E9"/>
    <w:rsid w:val="00FD00DA"/>
    <w:rsid w:val="00FE11B3"/>
    <w:rsid w:val="00FE1DF7"/>
    <w:rsid w:val="00FE3416"/>
    <w:rsid w:val="00FE576C"/>
    <w:rsid w:val="00FF4E0C"/>
    <w:rsid w:val="00FF508C"/>
    <w:rsid w:val="00FF5574"/>
    <w:rsid w:val="00FF6213"/>
    <w:rsid w:val="00FF6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06A1634"/>
  <w15:docId w15:val="{E4344C86-E519-47A1-8B73-8B1E97A73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554F60"/>
    <w:rPr>
      <w:sz w:val="24"/>
      <w:lang w:eastAsia="en-US"/>
    </w:rPr>
  </w:style>
  <w:style w:type="paragraph" w:styleId="Heading1">
    <w:name w:val="heading 1"/>
    <w:aliases w:val="PhD Heading 1"/>
    <w:basedOn w:val="Normal"/>
    <w:next w:val="PhDNormal"/>
    <w:link w:val="Heading1Char"/>
    <w:qFormat/>
    <w:rsid w:val="00554F60"/>
    <w:pPr>
      <w:keepNext/>
      <w:numPr>
        <w:numId w:val="15"/>
      </w:numPr>
      <w:pBdr>
        <w:bottom w:val="single" w:sz="8" w:space="6" w:color="auto"/>
      </w:pBdr>
      <w:tabs>
        <w:tab w:val="left" w:pos="567"/>
      </w:tabs>
      <w:spacing w:before="240" w:after="720"/>
      <w:outlineLvl w:val="0"/>
    </w:pPr>
    <w:rPr>
      <w:b/>
      <w:spacing w:val="-4"/>
      <w:sz w:val="44"/>
    </w:rPr>
  </w:style>
  <w:style w:type="paragraph" w:styleId="Heading2">
    <w:name w:val="heading 2"/>
    <w:aliases w:val="PhD Heading 2"/>
    <w:basedOn w:val="Normal"/>
    <w:next w:val="PhDNormal"/>
    <w:qFormat/>
    <w:rsid w:val="00554F60"/>
    <w:pPr>
      <w:keepNext/>
      <w:numPr>
        <w:ilvl w:val="1"/>
        <w:numId w:val="15"/>
      </w:numPr>
      <w:spacing w:before="240" w:after="240"/>
      <w:outlineLvl w:val="1"/>
    </w:pPr>
    <w:rPr>
      <w:b/>
      <w:caps/>
    </w:rPr>
  </w:style>
  <w:style w:type="paragraph" w:styleId="Heading3">
    <w:name w:val="heading 3"/>
    <w:aliases w:val="PhD Heading 3"/>
    <w:basedOn w:val="PhDNormal"/>
    <w:next w:val="PhDNormal"/>
    <w:qFormat/>
    <w:rsid w:val="00972FC3"/>
    <w:pPr>
      <w:keepNext/>
      <w:numPr>
        <w:ilvl w:val="2"/>
        <w:numId w:val="15"/>
      </w:numPr>
      <w:spacing w:before="180" w:after="180" w:line="240" w:lineRule="auto"/>
      <w:jc w:val="left"/>
      <w:outlineLvl w:val="2"/>
    </w:pPr>
    <w:rPr>
      <w:b/>
    </w:rPr>
  </w:style>
  <w:style w:type="paragraph" w:styleId="Heading4">
    <w:name w:val="heading 4"/>
    <w:aliases w:val="PhD Heading 4"/>
    <w:basedOn w:val="PhDNormal"/>
    <w:next w:val="PhDNormal"/>
    <w:qFormat/>
    <w:rsid w:val="00554F60"/>
    <w:pPr>
      <w:keepNext/>
      <w:spacing w:before="120" w:after="180" w:line="240" w:lineRule="auto"/>
      <w:ind w:left="1134" w:hanging="567"/>
      <w:jc w:val="left"/>
      <w:outlineLvl w:val="3"/>
    </w:pPr>
    <w:rPr>
      <w:b/>
      <w:i/>
    </w:rPr>
  </w:style>
  <w:style w:type="paragraph" w:styleId="Heading5">
    <w:name w:val="heading 5"/>
    <w:aliases w:val="PhD Heading 5"/>
    <w:basedOn w:val="PhDNormal"/>
    <w:next w:val="PhDNormal"/>
    <w:qFormat/>
    <w:rsid w:val="00972FC3"/>
    <w:pPr>
      <w:spacing w:before="120" w:line="240" w:lineRule="auto"/>
      <w:ind w:left="567" w:firstLine="0"/>
      <w:jc w:val="left"/>
      <w:outlineLvl w:val="4"/>
    </w:pPr>
    <w:rPr>
      <w:i/>
    </w:rPr>
  </w:style>
  <w:style w:type="paragraph" w:styleId="Heading6">
    <w:name w:val="heading 6"/>
    <w:basedOn w:val="Normal"/>
    <w:next w:val="Normal"/>
    <w:rsid w:val="00554F60"/>
    <w:pPr>
      <w:numPr>
        <w:ilvl w:val="5"/>
        <w:numId w:val="15"/>
      </w:numPr>
      <w:spacing w:before="240" w:after="60"/>
      <w:outlineLvl w:val="5"/>
    </w:pPr>
    <w:rPr>
      <w:i/>
    </w:rPr>
  </w:style>
  <w:style w:type="paragraph" w:styleId="Heading7">
    <w:name w:val="heading 7"/>
    <w:basedOn w:val="Normal"/>
    <w:next w:val="Normal"/>
    <w:rsid w:val="00554F60"/>
    <w:pPr>
      <w:numPr>
        <w:ilvl w:val="6"/>
        <w:numId w:val="15"/>
      </w:numPr>
      <w:spacing w:before="180" w:after="60"/>
      <w:outlineLvl w:val="6"/>
    </w:pPr>
    <w:rPr>
      <w:u w:val="single"/>
    </w:rPr>
  </w:style>
  <w:style w:type="paragraph" w:styleId="Heading8">
    <w:name w:val="heading 8"/>
    <w:basedOn w:val="Normal"/>
    <w:next w:val="PhDNormal"/>
    <w:rsid w:val="00554F60"/>
    <w:pPr>
      <w:numPr>
        <w:ilvl w:val="7"/>
        <w:numId w:val="15"/>
      </w:numPr>
      <w:tabs>
        <w:tab w:val="left" w:pos="1843"/>
      </w:tabs>
      <w:spacing w:after="120" w:line="300" w:lineRule="atLeast"/>
      <w:outlineLvl w:val="7"/>
    </w:pPr>
  </w:style>
  <w:style w:type="paragraph" w:styleId="Heading9">
    <w:name w:val="heading 9"/>
    <w:basedOn w:val="Normal"/>
    <w:next w:val="Normal"/>
    <w:rsid w:val="00554F60"/>
    <w:pPr>
      <w:numPr>
        <w:ilvl w:val="8"/>
        <w:numId w:val="15"/>
      </w:numPr>
      <w:tabs>
        <w:tab w:val="left" w:pos="851"/>
        <w:tab w:val="left" w:pos="1701"/>
        <w:tab w:val="left" w:pos="2835"/>
        <w:tab w:val="left" w:pos="3402"/>
        <w:tab w:val="left" w:pos="3969"/>
        <w:tab w:val="left" w:pos="4536"/>
        <w:tab w:val="left" w:pos="4820"/>
        <w:tab w:val="left" w:pos="5103"/>
        <w:tab w:val="left" w:pos="5387"/>
      </w:tabs>
      <w:spacing w:line="360" w:lineRule="atLeast"/>
      <w:outlineLvl w:val="8"/>
    </w:pPr>
    <w:rPr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hDNormal">
    <w:name w:val="PhD Normal"/>
    <w:link w:val="PhDNormalChar"/>
    <w:qFormat/>
    <w:rsid w:val="00554F60"/>
    <w:pPr>
      <w:spacing w:after="120" w:line="360" w:lineRule="auto"/>
      <w:ind w:firstLine="567"/>
      <w:jc w:val="both"/>
    </w:pPr>
    <w:rPr>
      <w:sz w:val="24"/>
      <w:szCs w:val="22"/>
      <w:lang w:eastAsia="en-US"/>
    </w:rPr>
  </w:style>
  <w:style w:type="paragraph" w:styleId="TOC8">
    <w:name w:val="toc 8"/>
    <w:basedOn w:val="Normal"/>
    <w:next w:val="Normal"/>
    <w:autoRedefine/>
    <w:semiHidden/>
    <w:rsid w:val="00554F60"/>
    <w:pPr>
      <w:tabs>
        <w:tab w:val="right" w:leader="dot" w:pos="8221"/>
      </w:tabs>
      <w:spacing w:line="300" w:lineRule="atLeast"/>
      <w:ind w:left="1320"/>
    </w:pPr>
    <w:rPr>
      <w:sz w:val="18"/>
    </w:rPr>
  </w:style>
  <w:style w:type="paragraph" w:styleId="TOC7">
    <w:name w:val="toc 7"/>
    <w:basedOn w:val="Normal"/>
    <w:next w:val="Normal"/>
    <w:autoRedefine/>
    <w:semiHidden/>
    <w:rsid w:val="00554F60"/>
    <w:pPr>
      <w:tabs>
        <w:tab w:val="right" w:leader="dot" w:pos="8221"/>
      </w:tabs>
      <w:spacing w:line="300" w:lineRule="atLeast"/>
      <w:ind w:left="1100"/>
    </w:pPr>
    <w:rPr>
      <w:sz w:val="18"/>
    </w:rPr>
  </w:style>
  <w:style w:type="paragraph" w:styleId="TOC6">
    <w:name w:val="toc 6"/>
    <w:basedOn w:val="Normal"/>
    <w:next w:val="Normal"/>
    <w:autoRedefine/>
    <w:semiHidden/>
    <w:rsid w:val="00554F60"/>
    <w:pPr>
      <w:tabs>
        <w:tab w:val="right" w:leader="dot" w:pos="8221"/>
      </w:tabs>
      <w:spacing w:after="60" w:line="300" w:lineRule="atLeast"/>
    </w:pPr>
    <w:rPr>
      <w:sz w:val="20"/>
    </w:rPr>
  </w:style>
  <w:style w:type="paragraph" w:styleId="TOC5">
    <w:name w:val="toc 5"/>
    <w:basedOn w:val="Normal"/>
    <w:next w:val="Normal"/>
    <w:autoRedefine/>
    <w:semiHidden/>
    <w:rsid w:val="00554F60"/>
    <w:pPr>
      <w:tabs>
        <w:tab w:val="left" w:pos="1049"/>
        <w:tab w:val="right" w:leader="dot" w:pos="8221"/>
      </w:tabs>
      <w:spacing w:before="180" w:after="120"/>
    </w:pPr>
    <w:rPr>
      <w:smallCaps/>
      <w:sz w:val="20"/>
    </w:rPr>
  </w:style>
  <w:style w:type="paragraph" w:styleId="TOC4">
    <w:name w:val="toc 4"/>
    <w:basedOn w:val="Normal"/>
    <w:next w:val="Normal"/>
    <w:autoRedefine/>
    <w:semiHidden/>
    <w:rsid w:val="00554F60"/>
    <w:pPr>
      <w:tabs>
        <w:tab w:val="right" w:leader="dot" w:pos="8221"/>
      </w:tabs>
      <w:ind w:left="1276"/>
    </w:pPr>
    <w:rPr>
      <w:sz w:val="20"/>
    </w:rPr>
  </w:style>
  <w:style w:type="paragraph" w:styleId="TOC3">
    <w:name w:val="toc 3"/>
    <w:basedOn w:val="Normal"/>
    <w:next w:val="Normal"/>
    <w:uiPriority w:val="39"/>
    <w:rsid w:val="004A344C"/>
    <w:pPr>
      <w:tabs>
        <w:tab w:val="left" w:pos="1276"/>
        <w:tab w:val="left" w:pos="1559"/>
        <w:tab w:val="right" w:leader="dot" w:pos="8221"/>
      </w:tabs>
      <w:ind w:left="1134" w:right="567" w:hanging="567"/>
    </w:pPr>
    <w:rPr>
      <w:noProof/>
      <w:sz w:val="22"/>
    </w:rPr>
  </w:style>
  <w:style w:type="paragraph" w:styleId="TOC2">
    <w:name w:val="toc 2"/>
    <w:basedOn w:val="Normal"/>
    <w:next w:val="Normal"/>
    <w:uiPriority w:val="39"/>
    <w:rsid w:val="004A344C"/>
    <w:pPr>
      <w:tabs>
        <w:tab w:val="left" w:pos="567"/>
        <w:tab w:val="right" w:leader="dot" w:pos="8221"/>
      </w:tabs>
      <w:spacing w:before="120"/>
    </w:pPr>
    <w:rPr>
      <w:noProof/>
      <w:sz w:val="22"/>
    </w:rPr>
  </w:style>
  <w:style w:type="paragraph" w:styleId="TOC1">
    <w:name w:val="toc 1"/>
    <w:basedOn w:val="TOC2"/>
    <w:next w:val="Normal"/>
    <w:link w:val="TOC1Char"/>
    <w:uiPriority w:val="39"/>
    <w:rsid w:val="004A344C"/>
    <w:pPr>
      <w:tabs>
        <w:tab w:val="clear" w:pos="567"/>
        <w:tab w:val="left" w:pos="284"/>
      </w:tabs>
    </w:pPr>
    <w:rPr>
      <w:b/>
      <w:sz w:val="24"/>
    </w:rPr>
  </w:style>
  <w:style w:type="paragraph" w:styleId="Footer">
    <w:name w:val="footer"/>
    <w:basedOn w:val="Normal"/>
    <w:link w:val="FooterChar"/>
    <w:uiPriority w:val="99"/>
    <w:rsid w:val="00554F60"/>
    <w:pPr>
      <w:pBdr>
        <w:top w:val="single" w:sz="4" w:space="2" w:color="auto"/>
      </w:pBdr>
      <w:tabs>
        <w:tab w:val="right" w:pos="7938"/>
      </w:tabs>
      <w:spacing w:before="240" w:line="240" w:lineRule="atLeast"/>
    </w:pPr>
    <w:rPr>
      <w:sz w:val="20"/>
    </w:rPr>
  </w:style>
  <w:style w:type="paragraph" w:styleId="FootnoteText">
    <w:name w:val="footnote text"/>
    <w:basedOn w:val="Normal"/>
    <w:semiHidden/>
    <w:rsid w:val="00554F60"/>
    <w:rPr>
      <w:sz w:val="20"/>
    </w:rPr>
  </w:style>
  <w:style w:type="paragraph" w:customStyle="1" w:styleId="CHAPTERHEAD">
    <w:name w:val="CHAPTER HEAD"/>
    <w:basedOn w:val="Normal"/>
    <w:semiHidden/>
    <w:rsid w:val="00554F60"/>
    <w:pPr>
      <w:spacing w:after="240"/>
      <w:jc w:val="center"/>
    </w:pPr>
    <w:rPr>
      <w:b/>
      <w:caps/>
      <w:sz w:val="28"/>
    </w:rPr>
  </w:style>
  <w:style w:type="paragraph" w:customStyle="1" w:styleId="PhDHeader">
    <w:name w:val="PhD Header"/>
    <w:basedOn w:val="PhDFooter"/>
    <w:rsid w:val="001606C4"/>
    <w:pPr>
      <w:pBdr>
        <w:top w:val="none" w:sz="0" w:space="0" w:color="auto"/>
      </w:pBdr>
    </w:pPr>
    <w:rPr>
      <w:noProof/>
    </w:rPr>
  </w:style>
  <w:style w:type="paragraph" w:styleId="Caption">
    <w:name w:val="caption"/>
    <w:basedOn w:val="Normal"/>
    <w:rsid w:val="00554F60"/>
    <w:pPr>
      <w:tabs>
        <w:tab w:val="left" w:pos="567"/>
        <w:tab w:val="left" w:pos="720"/>
        <w:tab w:val="left" w:pos="851"/>
        <w:tab w:val="left" w:pos="1440"/>
        <w:tab w:val="left" w:pos="1701"/>
        <w:tab w:val="left" w:pos="2160"/>
        <w:tab w:val="left" w:pos="2835"/>
        <w:tab w:val="left" w:pos="2880"/>
        <w:tab w:val="left" w:pos="3402"/>
        <w:tab w:val="left" w:pos="3600"/>
        <w:tab w:val="left" w:pos="3969"/>
        <w:tab w:val="left" w:pos="4320"/>
        <w:tab w:val="left" w:pos="4536"/>
        <w:tab w:val="left" w:pos="4820"/>
        <w:tab w:val="left" w:pos="5040"/>
        <w:tab w:val="left" w:pos="5103"/>
        <w:tab w:val="left" w:pos="5387"/>
        <w:tab w:val="left" w:pos="5760"/>
        <w:tab w:val="left" w:pos="6480"/>
        <w:tab w:val="left" w:pos="7200"/>
        <w:tab w:val="left" w:pos="7920"/>
        <w:tab w:val="left" w:pos="8640"/>
      </w:tabs>
      <w:spacing w:line="360" w:lineRule="atLeast"/>
      <w:jc w:val="center"/>
    </w:pPr>
  </w:style>
  <w:style w:type="paragraph" w:customStyle="1" w:styleId="PhDNormal2">
    <w:name w:val="PhD Normal 2"/>
    <w:basedOn w:val="PhDNormal"/>
    <w:link w:val="PhDNormal2CharChar"/>
    <w:qFormat/>
    <w:rsid w:val="00554F60"/>
    <w:pPr>
      <w:tabs>
        <w:tab w:val="left" w:pos="1418"/>
      </w:tabs>
      <w:ind w:firstLine="0"/>
    </w:pPr>
  </w:style>
  <w:style w:type="paragraph" w:styleId="Title">
    <w:name w:val="Title"/>
    <w:aliases w:val="PhD Title"/>
    <w:basedOn w:val="Normal"/>
    <w:next w:val="PhDNormal"/>
    <w:qFormat/>
    <w:rsid w:val="00554F60"/>
    <w:pPr>
      <w:spacing w:before="2160" w:after="1200"/>
      <w:jc w:val="center"/>
    </w:pPr>
    <w:rPr>
      <w:b/>
      <w:smallCaps/>
      <w:sz w:val="48"/>
      <w:szCs w:val="48"/>
    </w:rPr>
  </w:style>
  <w:style w:type="paragraph" w:customStyle="1" w:styleId="PhDReference">
    <w:name w:val="PhD Reference"/>
    <w:basedOn w:val="PhDNormal"/>
    <w:qFormat/>
    <w:rsid w:val="00554F60"/>
    <w:pPr>
      <w:spacing w:after="180" w:line="240" w:lineRule="auto"/>
      <w:ind w:left="454" w:hanging="454"/>
      <w:jc w:val="left"/>
    </w:pPr>
  </w:style>
  <w:style w:type="character" w:styleId="FootnoteReference">
    <w:name w:val="footnote reference"/>
    <w:basedOn w:val="DefaultParagraphFont"/>
    <w:semiHidden/>
    <w:rsid w:val="00554F60"/>
    <w:rPr>
      <w:vertAlign w:val="superscript"/>
    </w:rPr>
  </w:style>
  <w:style w:type="paragraph" w:customStyle="1" w:styleId="PhDQualifications">
    <w:name w:val="PhD Qualifications"/>
    <w:basedOn w:val="PhDNameofCandidate"/>
    <w:next w:val="PhDNormal2"/>
    <w:qFormat/>
    <w:rsid w:val="00554F60"/>
    <w:pPr>
      <w:spacing w:before="0" w:after="1080"/>
    </w:pPr>
  </w:style>
  <w:style w:type="paragraph" w:customStyle="1" w:styleId="PhDBulletIndent">
    <w:name w:val="PhD Bullet Indent"/>
    <w:basedOn w:val="PhDBullet"/>
    <w:qFormat/>
    <w:rsid w:val="00554F60"/>
    <w:pPr>
      <w:numPr>
        <w:ilvl w:val="1"/>
      </w:numPr>
      <w:contextualSpacing/>
    </w:pPr>
  </w:style>
  <w:style w:type="paragraph" w:styleId="TableofFigures">
    <w:name w:val="table of figures"/>
    <w:basedOn w:val="Normal"/>
    <w:next w:val="Normal"/>
    <w:uiPriority w:val="99"/>
    <w:rsid w:val="004A344C"/>
    <w:pPr>
      <w:tabs>
        <w:tab w:val="right" w:leader="dot" w:pos="8221"/>
      </w:tabs>
      <w:spacing w:after="120"/>
      <w:ind w:left="851" w:right="567" w:hanging="851"/>
    </w:pPr>
  </w:style>
  <w:style w:type="paragraph" w:customStyle="1" w:styleId="TOC1A">
    <w:name w:val="TOC 1A"/>
    <w:basedOn w:val="TOC1"/>
    <w:semiHidden/>
    <w:rsid w:val="00554F60"/>
    <w:pPr>
      <w:jc w:val="center"/>
    </w:pPr>
  </w:style>
  <w:style w:type="paragraph" w:styleId="TOC9">
    <w:name w:val="toc 9"/>
    <w:basedOn w:val="Normal"/>
    <w:next w:val="Normal"/>
    <w:autoRedefine/>
    <w:semiHidden/>
    <w:rsid w:val="00554F60"/>
    <w:pPr>
      <w:tabs>
        <w:tab w:val="right" w:leader="dot" w:pos="8221"/>
      </w:tabs>
      <w:spacing w:line="300" w:lineRule="atLeast"/>
      <w:ind w:left="1540"/>
    </w:pPr>
    <w:rPr>
      <w:sz w:val="18"/>
    </w:rPr>
  </w:style>
  <w:style w:type="character" w:styleId="Hyperlink">
    <w:name w:val="Hyperlink"/>
    <w:basedOn w:val="DefaultParagraphFont"/>
    <w:uiPriority w:val="99"/>
    <w:rsid w:val="00554F60"/>
    <w:rPr>
      <w:color w:val="0000FF"/>
      <w:u w:val="single"/>
    </w:rPr>
  </w:style>
  <w:style w:type="paragraph" w:customStyle="1" w:styleId="PhDFooter">
    <w:name w:val="PhD Footer"/>
    <w:basedOn w:val="Normal"/>
    <w:rsid w:val="001606C4"/>
    <w:pPr>
      <w:pBdr>
        <w:top w:val="single" w:sz="4" w:space="2" w:color="auto"/>
      </w:pBdr>
      <w:tabs>
        <w:tab w:val="right" w:pos="8222"/>
      </w:tabs>
    </w:pPr>
    <w:rPr>
      <w:sz w:val="18"/>
    </w:rPr>
  </w:style>
  <w:style w:type="paragraph" w:styleId="Header">
    <w:name w:val="header"/>
    <w:basedOn w:val="Normal"/>
    <w:link w:val="HeaderChar"/>
    <w:rsid w:val="00554F60"/>
    <w:pPr>
      <w:tabs>
        <w:tab w:val="center" w:pos="4153"/>
        <w:tab w:val="right" w:pos="8306"/>
      </w:tabs>
    </w:pPr>
  </w:style>
  <w:style w:type="paragraph" w:customStyle="1" w:styleId="PhDNameofCandidate">
    <w:name w:val="PhD Name of Candidate"/>
    <w:basedOn w:val="Heading3"/>
    <w:qFormat/>
    <w:rsid w:val="00554F60"/>
    <w:pPr>
      <w:numPr>
        <w:ilvl w:val="0"/>
        <w:numId w:val="0"/>
      </w:numPr>
      <w:spacing w:before="960" w:after="120"/>
      <w:jc w:val="center"/>
      <w:outlineLvl w:val="9"/>
    </w:pPr>
    <w:rPr>
      <w:sz w:val="32"/>
    </w:rPr>
  </w:style>
  <w:style w:type="paragraph" w:styleId="BalloonText">
    <w:name w:val="Balloon Text"/>
    <w:basedOn w:val="Normal"/>
    <w:semiHidden/>
    <w:rsid w:val="00554F60"/>
    <w:rPr>
      <w:rFonts w:ascii="Tahoma" w:hAnsi="Tahoma" w:cs="Tahoma"/>
      <w:sz w:val="16"/>
      <w:szCs w:val="16"/>
    </w:rPr>
  </w:style>
  <w:style w:type="character" w:styleId="PageNumber">
    <w:name w:val="page number"/>
    <w:basedOn w:val="DefaultParagraphFont"/>
    <w:semiHidden/>
    <w:rsid w:val="00554F60"/>
  </w:style>
  <w:style w:type="numbering" w:styleId="111111">
    <w:name w:val="Outline List 2"/>
    <w:basedOn w:val="NoList"/>
    <w:rsid w:val="00554F60"/>
    <w:pPr>
      <w:numPr>
        <w:numId w:val="1"/>
      </w:numPr>
    </w:pPr>
  </w:style>
  <w:style w:type="paragraph" w:styleId="DocumentMap">
    <w:name w:val="Document Map"/>
    <w:basedOn w:val="Normal"/>
    <w:semiHidden/>
    <w:rsid w:val="00554F60"/>
    <w:pPr>
      <w:shd w:val="clear" w:color="auto" w:fill="000080"/>
    </w:pPr>
    <w:rPr>
      <w:rFonts w:ascii="Tahoma" w:hAnsi="Tahoma" w:cs="Tahoma"/>
      <w:sz w:val="20"/>
    </w:rPr>
  </w:style>
  <w:style w:type="character" w:customStyle="1" w:styleId="PhDNormalChar">
    <w:name w:val="PhD Normal Char"/>
    <w:basedOn w:val="DefaultParagraphFont"/>
    <w:link w:val="PhDNormal"/>
    <w:rsid w:val="00554F60"/>
    <w:rPr>
      <w:sz w:val="24"/>
      <w:szCs w:val="22"/>
      <w:lang w:val="en-AU" w:eastAsia="en-US" w:bidi="ar-SA"/>
    </w:rPr>
  </w:style>
  <w:style w:type="character" w:styleId="FollowedHyperlink">
    <w:name w:val="FollowedHyperlink"/>
    <w:basedOn w:val="DefaultParagraphFont"/>
    <w:rsid w:val="00554F60"/>
    <w:rPr>
      <w:color w:val="800080"/>
      <w:u w:val="single"/>
    </w:rPr>
  </w:style>
  <w:style w:type="paragraph" w:customStyle="1" w:styleId="PhDLongQuote">
    <w:name w:val="PhD Long Quote"/>
    <w:basedOn w:val="PhDNormal"/>
    <w:next w:val="PhDNormal"/>
    <w:qFormat/>
    <w:rsid w:val="00554F60"/>
    <w:pPr>
      <w:tabs>
        <w:tab w:val="left" w:pos="2041"/>
      </w:tabs>
      <w:autoSpaceDE w:val="0"/>
      <w:autoSpaceDN w:val="0"/>
      <w:adjustRightInd w:val="0"/>
      <w:spacing w:before="120"/>
      <w:ind w:left="851" w:right="567" w:firstLine="0"/>
      <w:contextualSpacing/>
      <w:textAlignment w:val="center"/>
    </w:pPr>
    <w:rPr>
      <w:sz w:val="22"/>
    </w:rPr>
  </w:style>
  <w:style w:type="table" w:customStyle="1" w:styleId="PhDTable">
    <w:name w:val="PhD Table"/>
    <w:basedOn w:val="TableNormal"/>
    <w:uiPriority w:val="99"/>
    <w:rsid w:val="00FB0B5C"/>
    <w:tblPr>
      <w:tblBorders>
        <w:bottom w:val="single" w:sz="4" w:space="0" w:color="auto"/>
      </w:tblBorders>
    </w:tblPr>
    <w:tblStylePr w:type="firstRow">
      <w:pPr>
        <w:wordWrap/>
        <w:jc w:val="center"/>
      </w:pPr>
      <w:rPr>
        <w:b/>
      </w:rPr>
      <w:tblPr>
        <w:jc w:val="center"/>
      </w:tblPr>
      <w:trPr>
        <w:tblHeader/>
        <w:jc w:val="center"/>
      </w:trPr>
      <w:tcPr>
        <w:tcBorders>
          <w:top w:val="single" w:sz="4" w:space="0" w:color="auto"/>
          <w:bottom w:val="single" w:sz="4" w:space="0" w:color="auto"/>
        </w:tcBorders>
        <w:vAlign w:val="center"/>
      </w:tcPr>
    </w:tblStylePr>
    <w:tblStylePr w:type="lastRow">
      <w:tblPr/>
      <w:tcPr>
        <w:tcBorders>
          <w:bottom w:val="single" w:sz="4" w:space="0" w:color="auto"/>
        </w:tcBorders>
      </w:tcPr>
    </w:tblStylePr>
  </w:style>
  <w:style w:type="paragraph" w:customStyle="1" w:styleId="PhDTableCaption">
    <w:name w:val="PhD Table Caption"/>
    <w:next w:val="PhDNormal"/>
    <w:qFormat/>
    <w:rsid w:val="00554F60"/>
    <w:pPr>
      <w:spacing w:before="120" w:after="180" w:line="360" w:lineRule="auto"/>
    </w:pPr>
    <w:rPr>
      <w:lang w:eastAsia="en-US"/>
    </w:rPr>
  </w:style>
  <w:style w:type="paragraph" w:customStyle="1" w:styleId="PhDAppendicesBibliography">
    <w:name w:val="PhD Appendices &amp; Bibliography"/>
    <w:basedOn w:val="Heading1"/>
    <w:next w:val="PhDNormal"/>
    <w:rsid w:val="00554F60"/>
    <w:pPr>
      <w:numPr>
        <w:numId w:val="0"/>
      </w:numPr>
      <w:spacing w:after="480"/>
    </w:pPr>
  </w:style>
  <w:style w:type="paragraph" w:customStyle="1" w:styleId="PhDAppendixSub-heading">
    <w:name w:val="PhD Appendix Sub-heading"/>
    <w:basedOn w:val="PhDNormal2"/>
    <w:next w:val="PhDNormal"/>
    <w:rsid w:val="00452344"/>
    <w:pPr>
      <w:numPr>
        <w:ilvl w:val="2"/>
        <w:numId w:val="21"/>
      </w:numPr>
      <w:tabs>
        <w:tab w:val="clear" w:pos="1418"/>
      </w:tabs>
      <w:spacing w:after="240" w:line="480" w:lineRule="auto"/>
      <w:jc w:val="center"/>
    </w:pPr>
    <w:rPr>
      <w:b/>
      <w:bCs/>
    </w:rPr>
  </w:style>
  <w:style w:type="paragraph" w:customStyle="1" w:styleId="PhDNumberIndent">
    <w:name w:val="PhD Number Indent"/>
    <w:qFormat/>
    <w:rsid w:val="00DE7E21"/>
    <w:pPr>
      <w:keepLines/>
      <w:numPr>
        <w:numId w:val="4"/>
      </w:numPr>
      <w:spacing w:after="120" w:line="360" w:lineRule="auto"/>
      <w:jc w:val="both"/>
    </w:pPr>
    <w:rPr>
      <w:sz w:val="24"/>
      <w:szCs w:val="22"/>
      <w:lang w:eastAsia="en-US"/>
    </w:rPr>
  </w:style>
  <w:style w:type="paragraph" w:customStyle="1" w:styleId="PhDFigureCaption">
    <w:name w:val="PhD Figure Caption"/>
    <w:next w:val="PhDNormal"/>
    <w:link w:val="PhDFigureCaptionCharChar"/>
    <w:qFormat/>
    <w:rsid w:val="00554F60"/>
    <w:pPr>
      <w:spacing w:before="120" w:after="240"/>
      <w:jc w:val="center"/>
    </w:pPr>
    <w:rPr>
      <w:szCs w:val="22"/>
      <w:lang w:eastAsia="en-US"/>
    </w:rPr>
  </w:style>
  <w:style w:type="paragraph" w:styleId="EndnoteText">
    <w:name w:val="endnote text"/>
    <w:basedOn w:val="Normal"/>
    <w:semiHidden/>
    <w:rsid w:val="00554F60"/>
    <w:rPr>
      <w:sz w:val="20"/>
    </w:rPr>
  </w:style>
  <w:style w:type="character" w:customStyle="1" w:styleId="PhDFigureCaptionCharChar">
    <w:name w:val="PhD Figure Caption Char Char"/>
    <w:basedOn w:val="PhDNormalChar"/>
    <w:link w:val="PhDFigureCaption"/>
    <w:rsid w:val="00554F60"/>
    <w:rPr>
      <w:sz w:val="24"/>
      <w:szCs w:val="22"/>
      <w:lang w:val="en-AU" w:eastAsia="en-US" w:bidi="ar-SA"/>
    </w:rPr>
  </w:style>
  <w:style w:type="character" w:styleId="EndnoteReference">
    <w:name w:val="endnote reference"/>
    <w:basedOn w:val="DefaultParagraphFont"/>
    <w:semiHidden/>
    <w:rsid w:val="00554F60"/>
    <w:rPr>
      <w:vertAlign w:val="superscript"/>
    </w:rPr>
  </w:style>
  <w:style w:type="paragraph" w:customStyle="1" w:styleId="PhDPreliminaryHeading">
    <w:name w:val="PhD Preliminary Heading"/>
    <w:basedOn w:val="Heading2"/>
    <w:next w:val="PhDNormal"/>
    <w:rsid w:val="00554F60"/>
    <w:pPr>
      <w:numPr>
        <w:ilvl w:val="0"/>
        <w:numId w:val="0"/>
      </w:numPr>
      <w:spacing w:after="720"/>
      <w:jc w:val="center"/>
    </w:pPr>
    <w:rPr>
      <w:caps w:val="0"/>
      <w:sz w:val="40"/>
    </w:rPr>
  </w:style>
  <w:style w:type="paragraph" w:customStyle="1" w:styleId="Glossary">
    <w:name w:val="Glossary"/>
    <w:basedOn w:val="PhDNormal"/>
    <w:rsid w:val="00554F60"/>
    <w:pPr>
      <w:spacing w:line="240" w:lineRule="auto"/>
      <w:ind w:firstLine="0"/>
      <w:jc w:val="left"/>
    </w:pPr>
  </w:style>
  <w:style w:type="paragraph" w:customStyle="1" w:styleId="PhDPreamble">
    <w:name w:val="PhD Preamble"/>
    <w:basedOn w:val="Heading1"/>
    <w:qFormat/>
    <w:rsid w:val="00554F60"/>
    <w:pPr>
      <w:numPr>
        <w:numId w:val="0"/>
      </w:numPr>
    </w:pPr>
  </w:style>
  <w:style w:type="character" w:customStyle="1" w:styleId="Heading1Char">
    <w:name w:val="Heading 1 Char"/>
    <w:aliases w:val="PhD Heading 1 Char"/>
    <w:basedOn w:val="DefaultParagraphFont"/>
    <w:link w:val="Heading1"/>
    <w:rsid w:val="00554F60"/>
    <w:rPr>
      <w:b/>
      <w:spacing w:val="-4"/>
      <w:sz w:val="44"/>
      <w:lang w:eastAsia="en-US"/>
    </w:rPr>
  </w:style>
  <w:style w:type="paragraph" w:customStyle="1" w:styleId="PhDBullet">
    <w:name w:val="PhD Bullet"/>
    <w:basedOn w:val="PhDNormal"/>
    <w:qFormat/>
    <w:rsid w:val="00B0717F"/>
    <w:pPr>
      <w:numPr>
        <w:numId w:val="2"/>
      </w:numPr>
    </w:pPr>
  </w:style>
  <w:style w:type="character" w:customStyle="1" w:styleId="PhDNormal2CharChar">
    <w:name w:val="PhD Normal 2 Char Char"/>
    <w:basedOn w:val="DefaultParagraphFont"/>
    <w:link w:val="PhDNormal2"/>
    <w:rsid w:val="00554F60"/>
    <w:rPr>
      <w:sz w:val="24"/>
      <w:szCs w:val="22"/>
      <w:lang w:eastAsia="en-US"/>
    </w:rPr>
  </w:style>
  <w:style w:type="character" w:customStyle="1" w:styleId="TOC1Char">
    <w:name w:val="TOC 1 Char"/>
    <w:basedOn w:val="DefaultParagraphFont"/>
    <w:link w:val="TOC1"/>
    <w:uiPriority w:val="39"/>
    <w:rsid w:val="004A344C"/>
    <w:rPr>
      <w:b/>
      <w:noProof/>
      <w:sz w:val="24"/>
      <w:lang w:eastAsia="en-US"/>
    </w:rPr>
  </w:style>
  <w:style w:type="character" w:customStyle="1" w:styleId="HeaderChar">
    <w:name w:val="Header Char"/>
    <w:basedOn w:val="DefaultParagraphFont"/>
    <w:link w:val="Header"/>
    <w:rsid w:val="00701535"/>
    <w:rPr>
      <w:sz w:val="24"/>
      <w:lang w:eastAsia="en-US"/>
    </w:rPr>
  </w:style>
  <w:style w:type="table" w:styleId="TableGrid">
    <w:name w:val="Table Grid"/>
    <w:basedOn w:val="TableNormal"/>
    <w:rsid w:val="009B68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umns1">
    <w:name w:val="Table Columns 1"/>
    <w:basedOn w:val="TableNormal"/>
    <w:rsid w:val="00FB0B5C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FB0B5C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PhDGraphic">
    <w:name w:val="PhD Graphic"/>
    <w:basedOn w:val="PhDNormal2"/>
    <w:qFormat/>
    <w:rsid w:val="00E343F4"/>
    <w:pPr>
      <w:keepNext/>
      <w:jc w:val="center"/>
    </w:pPr>
  </w:style>
  <w:style w:type="paragraph" w:customStyle="1" w:styleId="EndNoteBibliographyTitle">
    <w:name w:val="EndNote Bibliography Title"/>
    <w:basedOn w:val="Normal"/>
    <w:link w:val="EndNoteBibliographyTitleChar"/>
    <w:rsid w:val="003516E4"/>
    <w:pPr>
      <w:jc w:val="center"/>
    </w:pPr>
    <w:rPr>
      <w:noProof/>
      <w:lang w:val="en-US"/>
    </w:rPr>
  </w:style>
  <w:style w:type="character" w:customStyle="1" w:styleId="EndNoteBibliographyTitleChar">
    <w:name w:val="EndNote Bibliography Title Char"/>
    <w:basedOn w:val="PhDNormal2CharChar"/>
    <w:link w:val="EndNoteBibliographyTitle"/>
    <w:rsid w:val="003516E4"/>
    <w:rPr>
      <w:noProof/>
      <w:sz w:val="24"/>
      <w:szCs w:val="22"/>
      <w:lang w:val="en-US" w:eastAsia="en-US"/>
    </w:rPr>
  </w:style>
  <w:style w:type="paragraph" w:customStyle="1" w:styleId="EndNoteBibliography">
    <w:name w:val="EndNote Bibliography"/>
    <w:basedOn w:val="Normal"/>
    <w:link w:val="EndNoteBibliographyChar"/>
    <w:rsid w:val="003516E4"/>
    <w:pPr>
      <w:jc w:val="both"/>
    </w:pPr>
    <w:rPr>
      <w:noProof/>
      <w:lang w:val="en-US"/>
    </w:rPr>
  </w:style>
  <w:style w:type="character" w:customStyle="1" w:styleId="EndNoteBibliographyChar">
    <w:name w:val="EndNote Bibliography Char"/>
    <w:basedOn w:val="PhDNormal2CharChar"/>
    <w:link w:val="EndNoteBibliography"/>
    <w:rsid w:val="003516E4"/>
    <w:rPr>
      <w:noProof/>
      <w:sz w:val="24"/>
      <w:szCs w:val="22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516E4"/>
    <w:rPr>
      <w:color w:val="605E5C"/>
      <w:shd w:val="clear" w:color="auto" w:fill="E1DFDD"/>
    </w:rPr>
  </w:style>
  <w:style w:type="character" w:customStyle="1" w:styleId="MTEquationSection">
    <w:name w:val="MTEquationSection"/>
    <w:basedOn w:val="DefaultParagraphFont"/>
    <w:rsid w:val="00B3713F"/>
    <w:rPr>
      <w:vanish/>
      <w:color w:val="FF0000"/>
    </w:rPr>
  </w:style>
  <w:style w:type="paragraph" w:customStyle="1" w:styleId="MTDisplayEquation">
    <w:name w:val="MTDisplayEquation"/>
    <w:basedOn w:val="PhDNormal"/>
    <w:next w:val="Normal"/>
    <w:link w:val="MTDisplayEquationChar"/>
    <w:rsid w:val="00B3713F"/>
    <w:pPr>
      <w:tabs>
        <w:tab w:val="center" w:pos="4120"/>
        <w:tab w:val="right" w:pos="8220"/>
      </w:tabs>
    </w:pPr>
  </w:style>
  <w:style w:type="character" w:customStyle="1" w:styleId="MTDisplayEquationChar">
    <w:name w:val="MTDisplayEquation Char"/>
    <w:basedOn w:val="PhDNormalChar"/>
    <w:link w:val="MTDisplayEquation"/>
    <w:rsid w:val="00B3713F"/>
    <w:rPr>
      <w:sz w:val="24"/>
      <w:szCs w:val="22"/>
      <w:lang w:val="en-AU" w:eastAsia="en-US"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EB7C4B"/>
    <w:pPr>
      <w:keepLines/>
      <w:numPr>
        <w:numId w:val="0"/>
      </w:numPr>
      <w:pBdr>
        <w:bottom w:val="none" w:sz="0" w:space="0" w:color="auto"/>
      </w:pBdr>
      <w:tabs>
        <w:tab w:val="clear" w:pos="567"/>
      </w:tabs>
      <w:spacing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pacing w:val="0"/>
      <w:sz w:val="32"/>
      <w:szCs w:val="32"/>
      <w:lang w:val="en-US"/>
    </w:rPr>
  </w:style>
  <w:style w:type="paragraph" w:styleId="NormalWeb">
    <w:name w:val="Normal (Web)"/>
    <w:basedOn w:val="Normal"/>
    <w:rsid w:val="00E56C26"/>
    <w:pPr>
      <w:spacing w:before="120" w:line="288" w:lineRule="auto"/>
      <w:jc w:val="lowKashida"/>
    </w:pPr>
    <w:rPr>
      <w:color w:val="000000"/>
      <w:sz w:val="26"/>
      <w:szCs w:val="28"/>
      <w:lang w:val="en-US"/>
    </w:rPr>
  </w:style>
  <w:style w:type="table" w:styleId="PlainTable2">
    <w:name w:val="Plain Table 2"/>
    <w:basedOn w:val="TableNormal"/>
    <w:uiPriority w:val="42"/>
    <w:rsid w:val="00E56C26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7173FA"/>
    <w:rPr>
      <w:color w:val="808080"/>
    </w:rPr>
  </w:style>
  <w:style w:type="paragraph" w:customStyle="1" w:styleId="Style1">
    <w:name w:val="Style1"/>
    <w:basedOn w:val="Normal"/>
    <w:link w:val="Style1Char"/>
    <w:qFormat/>
    <w:rsid w:val="004779D0"/>
    <w:rPr>
      <w:bCs/>
      <w:caps/>
      <w:lang w:val="en-US" w:bidi="fa-IR"/>
    </w:rPr>
  </w:style>
  <w:style w:type="character" w:customStyle="1" w:styleId="Style1Char">
    <w:name w:val="Style1 Char"/>
    <w:basedOn w:val="DefaultParagraphFont"/>
    <w:link w:val="Style1"/>
    <w:rsid w:val="004779D0"/>
    <w:rPr>
      <w:bCs/>
      <w:caps/>
      <w:sz w:val="24"/>
      <w:lang w:val="en-US" w:eastAsia="en-US" w:bidi="fa-IR"/>
    </w:rPr>
  </w:style>
  <w:style w:type="character" w:customStyle="1" w:styleId="FooterChar">
    <w:name w:val="Footer Char"/>
    <w:basedOn w:val="DefaultParagraphFont"/>
    <w:link w:val="Footer"/>
    <w:uiPriority w:val="99"/>
    <w:rsid w:val="008F00A3"/>
    <w:rPr>
      <w:lang w:eastAsia="en-US"/>
    </w:rPr>
  </w:style>
  <w:style w:type="paragraph" w:styleId="ListParagraph">
    <w:name w:val="List Paragraph"/>
    <w:basedOn w:val="Normal"/>
    <w:uiPriority w:val="34"/>
    <w:rsid w:val="008C62D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54AA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54AA7"/>
    <w:rPr>
      <w:rFonts w:ascii="Courier New" w:hAnsi="Courier New" w:cs="Courier New"/>
      <w:lang w:val="en-US" w:eastAsia="en-US"/>
    </w:rPr>
  </w:style>
  <w:style w:type="table" w:styleId="GridTable3">
    <w:name w:val="Grid Table 3"/>
    <w:basedOn w:val="TableNormal"/>
    <w:uiPriority w:val="48"/>
    <w:rsid w:val="009F1C17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s01db416a0">
    <w:name w:val="s01db416a0"/>
    <w:basedOn w:val="DefaultParagraphFont"/>
    <w:rsid w:val="00224BAE"/>
  </w:style>
  <w:style w:type="character" w:customStyle="1" w:styleId="s01db416a41">
    <w:name w:val="s01db416a41"/>
    <w:basedOn w:val="DefaultParagraphFont"/>
    <w:rsid w:val="00224BAE"/>
    <w:rPr>
      <w:strike w:val="0"/>
      <w:dstrike w:val="0"/>
      <w:color w:val="A709F5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6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89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4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5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2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4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7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54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55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1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0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95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8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3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1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87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3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1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63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8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4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9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2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2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7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09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8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06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05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618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5560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7039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55597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7186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42021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2994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19394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7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8634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9012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281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85656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6389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588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3221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9077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9595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31850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752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196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037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5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6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2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4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4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55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05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938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63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49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53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3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1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4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5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1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70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16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1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33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3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9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6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5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8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44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0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30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43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34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7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4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2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1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4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9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25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7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7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78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4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3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Reza\Downloads\thesis_template_numbere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1DDF09-B790-4455-BF39-0B82097E69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thesis_template_numbered.dotx</Template>
  <TotalTime>919</TotalTime>
  <Pages>1</Pages>
  <Words>689</Words>
  <Characters>3930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18</vt:i4>
      </vt:variant>
    </vt:vector>
  </HeadingPairs>
  <TitlesOfParts>
    <vt:vector size="19" baseType="lpstr">
      <vt:lpstr>تمرین سری 7 - رضا</vt:lpstr>
      <vt:lpstr>Problem 1 Description</vt:lpstr>
      <vt:lpstr>Solution</vt:lpstr>
      <vt:lpstr>Bonus</vt:lpstr>
      <vt:lpstr>Problem 2 Description</vt:lpstr>
      <vt:lpstr>Solution</vt:lpstr>
      <vt:lpstr>Bonus</vt:lpstr>
      <vt:lpstr>Problem 3 Description (Bonus)</vt:lpstr>
      <vt:lpstr>Solution</vt:lpstr>
      <vt:lpstr>Problem 4 Description</vt:lpstr>
      <vt:lpstr>Solution</vt:lpstr>
      <vt:lpstr>Problem 5 Description</vt:lpstr>
      <vt:lpstr>Solution</vt:lpstr>
      <vt:lpstr>Problem 6 Description</vt:lpstr>
      <vt:lpstr>Solution</vt:lpstr>
      <vt:lpstr>Problem 2.3 Description</vt:lpstr>
      <vt:lpstr>Solution</vt:lpstr>
      <vt:lpstr>Problem 2.4 Description</vt:lpstr>
      <vt:lpstr>Solution</vt:lpstr>
    </vt:vector>
  </TitlesOfParts>
  <Company>QUT</Company>
  <LinksUpToDate>false</LinksUpToDate>
  <CharactersWithSpaces>4610</CharactersWithSpaces>
  <SharedDoc>false</SharedDoc>
  <HLinks>
    <vt:vector size="210" baseType="variant">
      <vt:variant>
        <vt:i4>1703989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_Toc199145903</vt:lpwstr>
      </vt:variant>
      <vt:variant>
        <vt:i4>1703989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_Toc199145902</vt:lpwstr>
      </vt:variant>
      <vt:variant>
        <vt:i4>1703989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_Toc199145901</vt:lpwstr>
      </vt:variant>
      <vt:variant>
        <vt:i4>1703989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_Toc199145900</vt:lpwstr>
      </vt:variant>
      <vt:variant>
        <vt:i4>1245236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_Toc199145899</vt:lpwstr>
      </vt:variant>
      <vt:variant>
        <vt:i4>1245236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_Toc199145898</vt:lpwstr>
      </vt:variant>
      <vt:variant>
        <vt:i4>1245236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_Toc199145897</vt:lpwstr>
      </vt:variant>
      <vt:variant>
        <vt:i4>1245236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_Toc199145896</vt:lpwstr>
      </vt:variant>
      <vt:variant>
        <vt:i4>1245236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_Toc199145895</vt:lpwstr>
      </vt:variant>
      <vt:variant>
        <vt:i4>1245236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_Toc199145894</vt:lpwstr>
      </vt:variant>
      <vt:variant>
        <vt:i4>1245236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_Toc199145893</vt:lpwstr>
      </vt:variant>
      <vt:variant>
        <vt:i4>1245236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_Toc199145892</vt:lpwstr>
      </vt:variant>
      <vt:variant>
        <vt:i4>1245236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_Toc199145891</vt:lpwstr>
      </vt:variant>
      <vt:variant>
        <vt:i4>1245236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_Toc199145890</vt:lpwstr>
      </vt:variant>
      <vt:variant>
        <vt:i4>1179700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_Toc199145889</vt:lpwstr>
      </vt:variant>
      <vt:variant>
        <vt:i4>1179700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_Toc199145888</vt:lpwstr>
      </vt:variant>
      <vt:variant>
        <vt:i4>1179700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_Toc199145887</vt:lpwstr>
      </vt:variant>
      <vt:variant>
        <vt:i4>1179700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_Toc199145886</vt:lpwstr>
      </vt:variant>
      <vt:variant>
        <vt:i4>1179700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_Toc199145885</vt:lpwstr>
      </vt:variant>
      <vt:variant>
        <vt:i4>1179700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_Toc199145884</vt:lpwstr>
      </vt:variant>
      <vt:variant>
        <vt:i4>1179700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_Toc199145883</vt:lpwstr>
      </vt:variant>
      <vt:variant>
        <vt:i4>1179700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_Toc199145882</vt:lpwstr>
      </vt:variant>
      <vt:variant>
        <vt:i4>1179700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_Toc199145881</vt:lpwstr>
      </vt:variant>
      <vt:variant>
        <vt:i4>1179700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_Toc199145880</vt:lpwstr>
      </vt:variant>
      <vt:variant>
        <vt:i4>1900596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_Toc199145879</vt:lpwstr>
      </vt:variant>
      <vt:variant>
        <vt:i4>1900596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_Toc199145878</vt:lpwstr>
      </vt:variant>
      <vt:variant>
        <vt:i4>1900596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_Toc199145877</vt:lpwstr>
      </vt:variant>
      <vt:variant>
        <vt:i4>1900596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_Toc199145876</vt:lpwstr>
      </vt:variant>
      <vt:variant>
        <vt:i4>1900596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_Toc199145875</vt:lpwstr>
      </vt:variant>
      <vt:variant>
        <vt:i4>1900596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_Toc199145874</vt:lpwstr>
      </vt:variant>
      <vt:variant>
        <vt:i4>1900596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_Toc199145873</vt:lpwstr>
      </vt:variant>
      <vt:variant>
        <vt:i4>1900596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_Toc199145872</vt:lpwstr>
      </vt:variant>
      <vt:variant>
        <vt:i4>1900596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_Toc199145871</vt:lpwstr>
      </vt:variant>
      <vt:variant>
        <vt:i4>1900596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_Toc199145870</vt:lpwstr>
      </vt:variant>
      <vt:variant>
        <vt:i4>1835060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_Toc199145869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تمرین سری 8 - رضا</dc:title>
  <dc:creator>Reza</dc:creator>
  <cp:lastModifiedBy>Reza Nopour</cp:lastModifiedBy>
  <cp:revision>62</cp:revision>
  <cp:lastPrinted>2024-01-17T07:36:00Z</cp:lastPrinted>
  <dcterms:created xsi:type="dcterms:W3CDTF">2023-12-22T19:01:00Z</dcterms:created>
  <dcterms:modified xsi:type="dcterms:W3CDTF">2024-01-17T07:37:00Z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Number2">
    <vt:lpwstr>(#C1.#E1)</vt:lpwstr>
  </property>
  <property fmtid="{D5CDD505-2E9C-101B-9397-08002B2CF9AE}" pid="4" name="MTEquationSection">
    <vt:lpwstr>1</vt:lpwstr>
  </property>
</Properties>
</file>